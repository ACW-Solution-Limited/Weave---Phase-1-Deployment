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InvoiceTable"/>
        <w:tblW w:w="5000" w:type="pct"/>
        <w:tblLook w:val="04A0" w:firstRow="1" w:lastRow="0" w:firstColumn="1" w:lastColumn="0" w:noHBand="0" w:noVBand="1"/>
      </w:tblPr>
      <w:tblGrid>
        <w:gridCol w:w="5040"/>
        <w:gridCol w:w="5040"/>
      </w:tblGrid>
      <w:tr w:rsidR="00112A3E" w:rsidTr="00900A1D" w14:paraId="166286A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#Nav: /Header/DocumentNo"/>
            <w:tag w:val="#Nav: Lease_Contract_Sales_Invoice/83001"/>
            <w:id w:val="1714312729"/>
            <w:placeholder>
              <w:docPart w:val="DefaultPlaceholder_1081868574"/>
            </w:placeholder>
            <w:dataBinding w:prefixMappings="xmlns:ns0='urn:microsoft-dynamics-nav/reports/Lease_Contract_Sales_Invoice/83001/'" w:xpath="/ns0:NavWordReportXmlPart[1]/ns0:Header[1]/ns0:DocumentNo[1]" w:storeItemID="{9B647C1A-070B-4998-9BCB-AF1614D99BA6}"/>
            <w:text/>
          </w:sdtPr>
          <w:sdtContent>
            <w:tc>
              <w:tcPr>
                <w:tcW w:w="2500" w:type="pct"/>
              </w:tcPr>
              <w:p w:rsidR="00112A3E" w:rsidRDefault="00632158" w14:paraId="3902F891" w14:textId="292E6408">
                <w:pPr>
                  <w:pStyle w:val="Title"/>
                </w:pPr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ocumentDate"/>
            <w:tag w:val="#Nav: Lease_Contract_Sales_Invoice/83001"/>
            <w:id w:val="-810170768"/>
            <w:placeholder>
              <w:docPart w:val="DefaultPlaceholder_1081868574"/>
            </w:placeholder>
            <w:dataBinding w:prefixMappings="xmlns:ns0='urn:microsoft-dynamics-nav/reports/Lease_Contract_Sales_Invoice/83001/'" w:xpath="/ns0:NavWordReportXmlPart[1]/ns0:Header[1]/ns0:DocumentDate[1]" w:storeItemID="{9B647C1A-070B-4998-9BCB-AF1614D99BA6}"/>
            <w:text/>
          </w:sdtPr>
          <w:sdtContent>
            <w:tc>
              <w:tcPr>
                <w:tcW w:w="2500" w:type="pct"/>
              </w:tcPr>
              <w:p w:rsidR="00112A3E" w:rsidRDefault="00632158" w14:paraId="4206B535" w14:textId="7CDDE47D">
                <w:pPr>
                  <w:pStyle w:val="Title"/>
                  <w:jc w:val="right"/>
                </w:pPr>
                <w:r>
                  <w:rPr>
                    <w:lang w:val="da-DK"/>
                  </w:rPr>
                  <w:t>DocumentDate</w:t>
                </w:r>
              </w:p>
            </w:tc>
          </w:sdtContent>
        </w:sdt>
      </w:tr>
    </w:tbl>
    <w:p w:rsidR="00112A3E" w:rsidRDefault="00112A3E" w14:paraId="5CD36FD4" w14:textId="77777777"/>
    <w:tbl>
      <w:tblPr>
        <w:tblW w:w="5000" w:type="pct"/>
        <w:tblLook w:val="04A0" w:firstRow="1" w:lastRow="0" w:firstColumn="1" w:lastColumn="0" w:noHBand="0" w:noVBand="1"/>
        <w:tblDescription w:val="Billing and shipping info table"/>
      </w:tblPr>
      <w:tblGrid>
        <w:gridCol w:w="2520"/>
        <w:gridCol w:w="2520"/>
        <w:gridCol w:w="5040"/>
      </w:tblGrid>
      <w:tr w:rsidR="00112A3E" w14:paraId="20A0330E" w14:textId="77777777">
        <w:tc>
          <w:tcPr>
            <w:tcW w:w="1250" w:type="pct"/>
            <w:tcBorders>
              <w:bottom w:val="single" w:color="7E97AD" w:themeColor="accent1" w:sz="4" w:space="0"/>
            </w:tcBorders>
          </w:tcPr>
          <w:p w:rsidR="00112A3E" w:rsidRDefault="00112A3E" w14:paraId="367611B3" w14:textId="320BC05E">
            <w:pPr>
              <w:pStyle w:val="TableHeading"/>
            </w:pPr>
          </w:p>
        </w:tc>
        <w:tc>
          <w:tcPr>
            <w:tcW w:w="1250" w:type="pct"/>
            <w:tcBorders>
              <w:bottom w:val="single" w:color="7E97AD" w:themeColor="accent1" w:sz="4" w:space="0"/>
            </w:tcBorders>
          </w:tcPr>
          <w:sdt>
            <w:sdtPr>
              <w:alias w:val="#Nav: /Header/ShipToAddress_Lbl"/>
              <w:tag w:val="#Nav: Lease_Contract_Sales_Invoice/83001"/>
              <w:id w:val="950205815"/>
              <w:placeholder>
                <w:docPart w:val="DefaultPlaceholder_1081868574"/>
              </w:placeholder>
              <w:dataBinding w:prefixMappings="xmlns:ns0='urn:microsoft-dynamics-nav/reports/Lease_Contract_Sales_Invoice/83001/'" w:xpath="/ns0:NavWordReportXmlPart[1]/ns0:Header[1]/ns0:ShipToAddress_Lbl[1]" w:storeItemID="{9B647C1A-070B-4998-9BCB-AF1614D99BA6}"/>
              <w:text/>
            </w:sdtPr>
            <w:sdtContent>
              <w:p w:rsidR="00112A3E" w:rsidRDefault="00632158" w14:paraId="6A91D944" w14:textId="28B08EEB">
                <w:pPr>
                  <w:pStyle w:val="TableHeading"/>
                </w:pPr>
                <w:r>
                  <w:rPr>
                    <w:lang w:val="da-DK"/>
                  </w:rPr>
                  <w:t>ShipToAddress_Lbl</w:t>
                </w:r>
              </w:p>
            </w:sdtContent>
          </w:sdt>
        </w:tc>
        <w:tc>
          <w:tcPr>
            <w:tcW w:w="2500" w:type="pct"/>
            <w:tcBorders>
              <w:bottom w:val="single" w:color="7E97AD" w:themeColor="accent1" w:sz="4" w:space="0"/>
            </w:tcBorders>
          </w:tcPr>
          <w:sdt>
            <w:sdtPr>
              <w:alias w:val="#Nav: /Header/PaymentTermsDescription_Lbl"/>
              <w:tag w:val="#Nav: Lease_Contract_Sales_Invoice/83001"/>
              <w:id w:val="676775056"/>
              <w:placeholder>
                <w:docPart w:val="DefaultPlaceholder_1081868574"/>
              </w:placeholder>
              <w:dataBinding w:prefixMappings="xmlns:ns0='urn:microsoft-dynamics-nav/reports/Lease_Contract_Sales_Invoice/83001/'" w:xpath="/ns0:NavWordReportXmlPart[1]/ns0:Header[1]/ns0:PaymentTermsDescription_Lbl[1]" w:storeItemID="{9B647C1A-070B-4998-9BCB-AF1614D99BA6}"/>
              <w:text/>
            </w:sdtPr>
            <w:sdtContent>
              <w:p w:rsidR="00112A3E" w:rsidRDefault="00632158" w14:paraId="7848EC5A" w14:textId="2D96B413">
                <w:pPr>
                  <w:pStyle w:val="TableHeading"/>
                </w:pPr>
                <w:r>
                  <w:rPr>
                    <w:lang w:val="da-DK"/>
                  </w:rPr>
                  <w:t>PaymentTermsDescription_Lbl</w:t>
                </w:r>
              </w:p>
            </w:sdtContent>
          </w:sdt>
        </w:tc>
      </w:tr>
      <w:tr w:rsidR="00112A3E" w:rsidTr="00D063AD" w14:paraId="4545FE9A" w14:textId="77777777">
        <w:tc>
          <w:tcPr>
            <w:tcW w:w="1250" w:type="pct"/>
            <w:tcBorders>
              <w:top w:val="single" w:color="7E97AD" w:themeColor="accent1" w:sz="4" w:space="0"/>
            </w:tcBorders>
          </w:tcPr>
          <w:sdt>
            <w:sdtPr>
              <w:alias w:val="#Nav: /Header/CustomerAddress1"/>
              <w:tag w:val="#Nav: Lease_Contract_Sales_Invoice/83001"/>
              <w:id w:val="-554229858"/>
              <w:placeholder>
                <w:docPart w:val="DefaultPlaceholder_1081868574"/>
              </w:placeholder>
              <w:dataBinding w:prefixMappings="xmlns:ns0='urn:microsoft-dynamics-nav/reports/Lease_Contract_Sales_Invoice/83001/'" w:xpath="/ns0:NavWordReportXmlPart[1]/ns0:Header[1]/ns0:CustomerAddress1[1]" w:storeItemID="{9B647C1A-070B-4998-9BCB-AF1614D99BA6}"/>
              <w:text/>
            </w:sdtPr>
            <w:sdtContent>
              <w:p w:rsidR="00112A3E" w:rsidP="00885465" w:rsidRDefault="00632158" w14:paraId="0EF96DB6" w14:textId="521CD613">
                <w:r w:rsidRPr="00632158">
                  <w:t>CustomerAddress1</w:t>
                </w:r>
              </w:p>
            </w:sdtContent>
          </w:sdt>
          <w:sdt>
            <w:sdtPr>
              <w:alias w:val="#Nav: /Header/CustomerAddress2"/>
              <w:tag w:val="#Nav: Lease_Contract_Sales_Invoice/83001"/>
              <w:id w:val="1619265627"/>
              <w:placeholder>
                <w:docPart w:val="DefaultPlaceholder_1081868574"/>
              </w:placeholder>
              <w:dataBinding w:prefixMappings="xmlns:ns0='urn:microsoft-dynamics-nav/reports/Lease_Contract_Sales_Invoice/83001/'" w:xpath="/ns0:NavWordReportXmlPart[1]/ns0:Header[1]/ns0:CustomerAddress2[1]" w:storeItemID="{9B647C1A-070B-4998-9BCB-AF1614D99BA6}"/>
              <w:text/>
            </w:sdtPr>
            <w:sdtContent>
              <w:p w:rsidR="00885465" w:rsidP="00885465" w:rsidRDefault="00632158" w14:paraId="7A8542F5" w14:textId="5F769397">
                <w:r w:rsidRPr="00632158">
                  <w:t>CustomerAddress2</w:t>
                </w:r>
              </w:p>
            </w:sdtContent>
          </w:sdt>
          <w:sdt>
            <w:sdtPr>
              <w:alias w:val="#Nav: /Header/CustomerAddress3"/>
              <w:tag w:val="#Nav: Lease_Contract_Sales_Invoice/83001"/>
              <w:id w:val="-1278174037"/>
              <w:placeholder>
                <w:docPart w:val="DefaultPlaceholder_1081868574"/>
              </w:placeholder>
              <w:dataBinding w:prefixMappings="xmlns:ns0='urn:microsoft-dynamics-nav/reports/Lease_Contract_Sales_Invoice/83001/'" w:xpath="/ns0:NavWordReportXmlPart[1]/ns0:Header[1]/ns0:CustomerAddress3[1]" w:storeItemID="{9B647C1A-070B-4998-9BCB-AF1614D99BA6}"/>
              <w:text/>
            </w:sdtPr>
            <w:sdtContent>
              <w:p w:rsidR="00885465" w:rsidP="00885465" w:rsidRDefault="00632158" w14:paraId="70C57172" w14:textId="706A9901">
                <w:r w:rsidRPr="00632158">
                  <w:t>CustomerAddress3</w:t>
                </w:r>
              </w:p>
            </w:sdtContent>
          </w:sdt>
          <w:sdt>
            <w:sdtPr>
              <w:alias w:val="#Nav: /Header/CustomerAddress4"/>
              <w:tag w:val="#Nav: Lease_Contract_Sales_Invoice/83001"/>
              <w:id w:val="913208570"/>
              <w:placeholder>
                <w:docPart w:val="DefaultPlaceholder_1081868574"/>
              </w:placeholder>
              <w:dataBinding w:prefixMappings="xmlns:ns0='urn:microsoft-dynamics-nav/reports/Lease_Contract_Sales_Invoice/83001/'" w:xpath="/ns0:NavWordReportXmlPart[1]/ns0:Header[1]/ns0:CustomerAddress4[1]" w:storeItemID="{9B647C1A-070B-4998-9BCB-AF1614D99BA6}"/>
              <w:text/>
            </w:sdtPr>
            <w:sdtContent>
              <w:p w:rsidR="00885465" w:rsidP="00885465" w:rsidRDefault="00632158" w14:paraId="619E26A9" w14:textId="6ED2A4CE">
                <w:r w:rsidRPr="00632158">
                  <w:t>CustomerAddress4</w:t>
                </w:r>
              </w:p>
            </w:sdtContent>
          </w:sdt>
          <w:sdt>
            <w:sdtPr>
              <w:alias w:val="#Nav: /Header/CustomerAddress5"/>
              <w:tag w:val="#Nav: Lease_Contract_Sales_Invoice/83001"/>
              <w:id w:val="1096208816"/>
              <w:placeholder>
                <w:docPart w:val="DefaultPlaceholder_1081868574"/>
              </w:placeholder>
              <w:dataBinding w:prefixMappings="xmlns:ns0='urn:microsoft-dynamics-nav/reports/Lease_Contract_Sales_Invoice/83001/'" w:xpath="/ns0:NavWordReportXmlPart[1]/ns0:Header[1]/ns0:CustomerAddress5[1]" w:storeItemID="{9B647C1A-070B-4998-9BCB-AF1614D99BA6}"/>
              <w:text/>
            </w:sdtPr>
            <w:sdtContent>
              <w:p w:rsidR="00885465" w:rsidP="00885465" w:rsidRDefault="00632158" w14:paraId="08745A58" w14:textId="77777777">
                <w:r w:rsidRPr="00632158">
                  <w:t>CustomerAddress5</w:t>
                </w:r>
              </w:p>
            </w:sdtContent>
          </w:sdt>
          <w:p w:rsidR="00A121E2" w:rsidP="00885465" w:rsidRDefault="00A121E2" w14:paraId="40A857E9" w14:textId="77777777"/>
          <w:sdt>
            <w:sdtPr>
              <w:id w:val="596603731"/>
              <w:placeholder>
                <w:docPart w:val="DefaultPlaceholder_-1854013440"/>
              </w:placeholder>
              <w15:dataBinding w:prefixMappings="xmlns:ns0='urn:microsoft-dynamics-nav/reports/Standard_Sales_Invoice/1306/' " w:xpath="/ns0:NavWordReportXmlPart[1]/ns0:Header[1]/ns0:ShippingAgentCode_Lbl[1]" w:storeItemID="{AC52116E-A7A5-4846-B4F3-C4380B487F09}"/>
            </w:sdtPr>
            <w:sdtContent>
              <w:p w:rsidRPr="00A121E2" w:rsidR="00A121E2" w:rsidP="00AE652E" w:rsidRDefault="00CD6976" w14:paraId="15CBA3DD" w14:textId="709FCBD4">
                <w:pPr>
                  <w:pStyle w:val="TableHeading"/>
                </w:pPr>
                <w:r>
                  <w:t>ShippingAgentCode_Lbl</w:t>
                </w:r>
              </w:p>
            </w:sdtContent>
          </w:sdt>
        </w:tc>
        <w:tc>
          <w:tcPr>
            <w:tcW w:w="1250" w:type="pct"/>
            <w:tcBorders>
              <w:top w:val="single" w:color="7E97AD" w:themeColor="accent1" w:sz="4" w:space="0"/>
            </w:tcBorders>
          </w:tcPr>
          <w:sdt>
            <w:sdtPr>
              <w:alias w:val="#Nav: /Header/ShipToAddress1"/>
              <w:tag w:val="#Nav: Lease_Contract_Sales_Invoice/83001"/>
              <w:id w:val="1963377541"/>
              <w:placeholder>
                <w:docPart w:val="DefaultPlaceholder_1081868574"/>
              </w:placeholder>
              <w:dataBinding w:prefixMappings="xmlns:ns0='urn:microsoft-dynamics-nav/reports/Lease_Contract_Sales_Invoice/83001/'" w:xpath="/ns0:NavWordReportXmlPart[1]/ns0:Header[1]/ns0:ShipToAddress1[1]" w:storeItemID="{9B647C1A-070B-4998-9BCB-AF1614D99BA6}"/>
              <w:text/>
            </w:sdtPr>
            <w:sdtContent>
              <w:p w:rsidR="00112A3E" w:rsidP="00885465" w:rsidRDefault="00632158" w14:paraId="7791B12B" w14:textId="33604367">
                <w:r w:rsidRPr="00632158">
                  <w:t>ShipToAddress1</w:t>
                </w:r>
              </w:p>
            </w:sdtContent>
          </w:sdt>
          <w:sdt>
            <w:sdtPr>
              <w:alias w:val="#Nav: /Header/ShipToAddress2"/>
              <w:tag w:val="#Nav: Lease_Contract_Sales_Invoice/83001"/>
              <w:id w:val="-1133633357"/>
              <w:placeholder>
                <w:docPart w:val="DefaultPlaceholder_1081868574"/>
              </w:placeholder>
              <w:dataBinding w:prefixMappings="xmlns:ns0='urn:microsoft-dynamics-nav/reports/Lease_Contract_Sales_Invoice/83001/'" w:xpath="/ns0:NavWordReportXmlPart[1]/ns0:Header[1]/ns0:ShipToAddress2[1]" w:storeItemID="{9B647C1A-070B-4998-9BCB-AF1614D99BA6}"/>
              <w:text/>
            </w:sdtPr>
            <w:sdtContent>
              <w:p w:rsidR="00885465" w:rsidP="00885465" w:rsidRDefault="00632158" w14:paraId="1E55DFDD" w14:textId="1F3D04FC">
                <w:r w:rsidRPr="00632158">
                  <w:t>ShipToAddress2</w:t>
                </w:r>
              </w:p>
            </w:sdtContent>
          </w:sdt>
          <w:sdt>
            <w:sdtPr>
              <w:alias w:val="#Nav: /Header/ShipToAddress3"/>
              <w:tag w:val="#Nav: Lease_Contract_Sales_Invoice/83001"/>
              <w:id w:val="456687746"/>
              <w:placeholder>
                <w:docPart w:val="DefaultPlaceholder_1081868574"/>
              </w:placeholder>
              <w:dataBinding w:prefixMappings="xmlns:ns0='urn:microsoft-dynamics-nav/reports/Lease_Contract_Sales_Invoice/83001/'" w:xpath="/ns0:NavWordReportXmlPart[1]/ns0:Header[1]/ns0:ShipToAddress3[1]" w:storeItemID="{9B647C1A-070B-4998-9BCB-AF1614D99BA6}"/>
              <w:text/>
            </w:sdtPr>
            <w:sdtContent>
              <w:p w:rsidR="00885465" w:rsidP="00885465" w:rsidRDefault="00632158" w14:paraId="414A4CF4" w14:textId="66B9B889">
                <w:r w:rsidRPr="00632158">
                  <w:t>ShipToAddress3</w:t>
                </w:r>
              </w:p>
            </w:sdtContent>
          </w:sdt>
          <w:sdt>
            <w:sdtPr>
              <w:alias w:val="#Nav: /Header/ShipToAddress4"/>
              <w:tag w:val="#Nav: Lease_Contract_Sales_Invoice/83001"/>
              <w:id w:val="-1507673536"/>
              <w:placeholder>
                <w:docPart w:val="DefaultPlaceholder_1081868574"/>
              </w:placeholder>
              <w:dataBinding w:prefixMappings="xmlns:ns0='urn:microsoft-dynamics-nav/reports/Lease_Contract_Sales_Invoice/83001/'" w:xpath="/ns0:NavWordReportXmlPart[1]/ns0:Header[1]/ns0:ShipToAddress4[1]" w:storeItemID="{9B647C1A-070B-4998-9BCB-AF1614D99BA6}"/>
              <w:text/>
            </w:sdtPr>
            <w:sdtContent>
              <w:p w:rsidR="00885465" w:rsidP="00885465" w:rsidRDefault="00632158" w14:paraId="5A770BE0" w14:textId="045A4206">
                <w:r w:rsidRPr="00632158">
                  <w:t>ShipToAddress4</w:t>
                </w:r>
              </w:p>
            </w:sdtContent>
          </w:sdt>
          <w:sdt>
            <w:sdtPr>
              <w:alias w:val="#Nav: /Header/ShipToAddress5"/>
              <w:tag w:val="#Nav: Lease_Contract_Sales_Invoice/83001"/>
              <w:id w:val="1622961042"/>
              <w:placeholder>
                <w:docPart w:val="DefaultPlaceholder_1081868574"/>
              </w:placeholder>
              <w:dataBinding w:prefixMappings="xmlns:ns0='urn:microsoft-dynamics-nav/reports/Lease_Contract_Sales_Invoice/83001/'" w:xpath="/ns0:NavWordReportXmlPart[1]/ns0:Header[1]/ns0:ShipToAddress5[1]" w:storeItemID="{9B647C1A-070B-4998-9BCB-AF1614D99BA6}"/>
              <w:text/>
            </w:sdtPr>
            <w:sdtContent>
              <w:p w:rsidR="00885465" w:rsidP="00885465" w:rsidRDefault="00632158" w14:paraId="19576978" w14:textId="77777777">
                <w:r w:rsidRPr="00632158">
                  <w:t>ShipToAddress5</w:t>
                </w:r>
              </w:p>
            </w:sdtContent>
          </w:sdt>
          <w:p w:rsidR="00A121E2" w:rsidP="00885465" w:rsidRDefault="00A121E2" w14:paraId="2C8DA533" w14:textId="77777777"/>
          <w:sdt>
            <w:sdtPr>
              <w:id w:val="2111694996"/>
              <w:placeholder>
                <w:docPart w:val="DefaultPlaceholder_-1854013440"/>
              </w:placeholder>
              <w15:dataBinding w:prefixMappings="xmlns:ns0='urn:microsoft-dynamics-nav/reports/Standard_Sales_Invoice/1306/' " w:xpath="/ns0:NavWordReportXmlPart[1]/ns0:Header[1]/ns0:PackageTrackingNo_Lbl[1]" w:storeItemID="{AC52116E-A7A5-4846-B4F3-C4380B487F09}"/>
            </w:sdtPr>
            <w:sdtContent>
              <w:p w:rsidRPr="00A121E2" w:rsidR="00A121E2" w:rsidP="00AE652E" w:rsidRDefault="00CD6976" w14:paraId="405A022B" w14:textId="47D9EADF">
                <w:pPr>
                  <w:pStyle w:val="TableHeading"/>
                </w:pPr>
                <w:r>
                  <w:t>PackageTrackingNo_Lbl</w:t>
                </w:r>
              </w:p>
            </w:sdtContent>
          </w:sdt>
        </w:tc>
        <w:tc>
          <w:tcPr>
            <w:tcW w:w="2500" w:type="pct"/>
            <w:tcBorders>
              <w:top w:val="single" w:color="7E97AD" w:themeColor="accent1" w:sz="4" w:space="0"/>
            </w:tcBorders>
            <w:vAlign w:val="bottom"/>
          </w:tcPr>
          <w:sdt>
            <w:sdtPr>
              <w:alias w:val="#Nav: /Header/PaymentTermsDescription"/>
              <w:tag w:val="#Nav: Lease_Contract_Sales_Invoice/83001"/>
              <w:id w:val="220325757"/>
              <w:placeholder>
                <w:docPart w:val="DefaultPlaceholder_1081868574"/>
              </w:placeholder>
              <w:dataBinding w:prefixMappings="xmlns:ns0='urn:microsoft-dynamics-nav/reports/Lease_Contract_Sales_Invoice/83001/'" w:xpath="/ns0:NavWordReportXmlPart[1]/ns0:Header[1]/ns0:PaymentTermsDescription[1]" w:storeItemID="{9B647C1A-070B-4998-9BCB-AF1614D99BA6}"/>
              <w:text/>
            </w:sdtPr>
            <w:sdtContent>
              <w:p w:rsidR="006F77CF" w:rsidP="00D063AD" w:rsidRDefault="00632158" w14:paraId="5811FDE4" w14:textId="719ECA0F">
                <w:r>
                  <w:rPr>
                    <w:lang w:val="da-DK"/>
                  </w:rPr>
                  <w:t>PaymentTermsDescription</w:t>
                </w:r>
              </w:p>
            </w:sdtContent>
          </w:sdt>
          <w:p w:rsidRPr="006F77CF" w:rsidR="006F77CF" w:rsidP="00D063AD" w:rsidRDefault="006F77CF" w14:paraId="5DE9627C" w14:textId="77777777"/>
          <w:p w:rsidRPr="006F77CF" w:rsidR="006F77CF" w:rsidP="00D063AD" w:rsidRDefault="006F77CF" w14:paraId="494BE9B4" w14:textId="77777777"/>
          <w:p w:rsidRPr="006F77CF" w:rsidR="006F77CF" w:rsidP="00D063AD" w:rsidRDefault="006F77CF" w14:paraId="50954012" w14:textId="77777777"/>
          <w:p w:rsidRPr="006F77CF" w:rsidR="006F77CF" w:rsidP="00D063AD" w:rsidRDefault="006F77CF" w14:paraId="74B63CC2" w14:textId="77777777"/>
          <w:p w:rsidR="006F77CF" w:rsidP="00D063AD" w:rsidRDefault="006F77CF" w14:paraId="73BA9E34" w14:textId="3203BE0C"/>
          <w:sdt>
            <w:sdtPr>
              <w:rPr>
                <w:rFonts w:asciiTheme="majorHAnsi" w:hAnsiTheme="majorHAnsi"/>
                <w:color w:val="7E97AD" w:themeColor="accent1"/>
              </w:rPr>
              <w:alias w:val="#Nav: /Header/Line/JobNo_Lbl"/>
              <w:tag w:val="#Nav: Lease_Contract_Sales_Invoice/83001"/>
              <w:id w:val="-1768919238"/>
              <w:placeholder>
                <w:docPart w:val="DefaultPlaceholder_-1854013440"/>
              </w:placeholder>
              <w:dataBinding w:prefixMappings="xmlns:ns0='urn:microsoft-dynamics-nav/reports/Lease_Contract_Sales_Invoice/83001/'" w:xpath="/ns0:NavWordReportXmlPart[1]/ns0:Header[1]/ns0:Line[1]/ns0:JobNo_Lbl[1]" w:storeItemID="{9B647C1A-070B-4998-9BCB-AF1614D99BA6}"/>
              <w:text/>
            </w:sdtPr>
            <w:sdtContent>
              <w:p w:rsidRPr="006F77CF" w:rsidR="00CA297C" w:rsidP="00D063AD" w:rsidRDefault="006F77CF" w14:paraId="549E975E" w14:textId="69B37A88">
                <w:proofErr w:type="spellStart"/>
                <w:r w:rsidRPr="006F77CF">
                  <w:rPr>
                    <w:rFonts w:asciiTheme="majorHAnsi" w:hAnsiTheme="majorHAnsi"/>
                    <w:color w:val="7E97AD" w:themeColor="accent1"/>
                  </w:rPr>
                  <w:t>JobNo_Lbl</w:t>
                </w:r>
                <w:proofErr w:type="spellEnd"/>
              </w:p>
            </w:sdtContent>
          </w:sdt>
        </w:tc>
      </w:tr>
      <w:tr w:rsidR="00A121E2" w:rsidTr="00A121E2" w14:paraId="023890E4" w14:textId="77777777">
        <w:sdt>
          <w:sdtPr>
            <w:id w:val="-51607262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AC52116E-A7A5-4846-B4F3-C4380B487F09}"/>
          </w:sdtPr>
          <w:sdtContent>
            <w:tc>
              <w:tcPr>
                <w:tcW w:w="1250" w:type="pct"/>
                <w:tcBorders>
                  <w:top w:val="single" w:color="7E97AD" w:themeColor="accent1" w:sz="4" w:space="0"/>
                </w:tcBorders>
              </w:tcPr>
              <w:p w:rsidR="00A121E2" w:rsidP="00A121E2" w:rsidRDefault="00CD6976" w14:paraId="2F565AB4" w14:textId="73AF0014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id w:val="-176690784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AC52116E-A7A5-4846-B4F3-C4380B487F09}"/>
          </w:sdtPr>
          <w:sdtContent>
            <w:tc>
              <w:tcPr>
                <w:tcW w:w="1250" w:type="pct"/>
                <w:tcBorders>
                  <w:top w:val="single" w:color="7E97AD" w:themeColor="accent1" w:sz="4" w:space="0"/>
                </w:tcBorders>
              </w:tcPr>
              <w:p w:rsidR="00A121E2" w:rsidP="00A121E2" w:rsidRDefault="00CD6976" w14:paraId="1EE26A08" w14:textId="7F6D2A76">
                <w:proofErr w:type="spellStart"/>
                <w:r>
                  <w:t>PackageTrackingNo</w:t>
                </w:r>
                <w:proofErr w:type="spellEnd"/>
              </w:p>
            </w:tc>
          </w:sdtContent>
        </w:sdt>
        <w:sdt>
          <w:sdtPr>
            <w:alias w:val="#Nav: /Header/Line/JobNo"/>
            <w:tag w:val="#Nav: Lease_Contract_Sales_Invoice/83001"/>
            <w:id w:val="928233779"/>
            <w:placeholder>
              <w:docPart w:val="DefaultPlaceholder_-1854013440"/>
            </w:placeholder>
            <w:dataBinding w:prefixMappings="xmlns:ns0='urn:microsoft-dynamics-nav/reports/Lease_Contract_Sales_Invoice/83001/'" w:xpath="/ns0:NavWordReportXmlPart[1]/ns0:Header[1]/ns0:Line[1]/ns0:JobNo[1]" w:storeItemID="{9B647C1A-070B-4998-9BCB-AF1614D99BA6}"/>
            <w:text/>
          </w:sdtPr>
          <w:sdtContent>
            <w:tc>
              <w:tcPr>
                <w:tcW w:w="2500" w:type="pct"/>
                <w:tcBorders>
                  <w:top w:val="single" w:color="7E97AD" w:themeColor="accent1" w:sz="4" w:space="0"/>
                </w:tcBorders>
              </w:tcPr>
              <w:p w:rsidR="00A121E2" w:rsidP="00A121E2" w:rsidRDefault="006F77CF" w14:paraId="6F0A890C" w14:textId="54DEE5BC">
                <w:proofErr w:type="spellStart"/>
                <w:r>
                  <w:t>JobNo</w:t>
                </w:r>
                <w:proofErr w:type="spellEnd"/>
              </w:p>
            </w:tc>
          </w:sdtContent>
        </w:sdt>
      </w:tr>
    </w:tbl>
    <w:sdt>
      <w:sdtPr>
        <w:alias w:val="#Nav: /Header/WorkDescriptionLines"/>
        <w:tag w:val="#Nav: Lease_Contract_Sales_Invoice/83001"/>
        <w:id w:val="540401209"/>
        <w15:dataBinding w:prefixMappings="xmlns:ns0='urn:microsoft-dynamics-nav/reports/Lease_Contract_Sales_Invoice/83001/'" w:xpath="/ns0:NavWordReportXmlPart[1]/ns0:Header[1]/ns0:WorkDescriptionLines" w:storeItemID="{9B647C1A-070B-4998-9BCB-AF1614D99BA6}"/>
        <w15:repeatingSection/>
      </w:sdtPr>
      <w:sdtContent>
        <w:sdt>
          <w:sdtPr>
            <w:id w:val="1683005100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Lease_Contract_Sales_Invoice/83001"/>
                <w:id w:val="-1457866166"/>
                <w:placeholder>
                  <w:docPart w:val="DefaultPlaceholder_-1854013440"/>
                </w:placeholder>
                <w:dataBinding w:prefixMappings="xmlns:ns0='urn:microsoft-dynamics-nav/reports/Lease_Contract_Sales_Invoice/83001/'" w:xpath="/ns0:NavWordReportXmlPart[1]/ns0:Header[1]/ns0:WorkDescriptionLines[1]/ns0:WorkDescriptionLine[1]" w:storeItemID="{9B647C1A-070B-4998-9BCB-AF1614D99BA6}"/>
                <w:text/>
              </w:sdtPr>
              <w:sdtContent>
                <w:p w:rsidR="00112A3E" w:rsidP="003B15F5" w:rsidRDefault="00A252F2" w14:paraId="29452D91" w14:textId="6D732CAB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Style w:val="InvoiceTable"/>
        <w:tblW w:w="5000" w:type="pct"/>
        <w:tblLayout w:type="fixed"/>
        <w:tblLook w:val="04E0" w:firstRow="1" w:lastRow="1" w:firstColumn="1" w:lastColumn="0" w:noHBand="0" w:noVBand="1"/>
        <w:tblDescription w:val="Invoice table"/>
      </w:tblPr>
      <w:tblGrid>
        <w:gridCol w:w="1169"/>
        <w:gridCol w:w="2070"/>
        <w:gridCol w:w="3240"/>
        <w:gridCol w:w="1621"/>
        <w:gridCol w:w="1980"/>
      </w:tblGrid>
      <w:tr w:rsidR="006F77CF" w:rsidTr="006F77CF" w14:paraId="26EAD0D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#Nav: /Header/Line/JobTaskNo_Lbl"/>
            <w:tag w:val="#Nav: Lease_Contract_Sales_Invoice/83001"/>
            <w:id w:val="-1884470255"/>
            <w:placeholder>
              <w:docPart w:val="DefaultPlaceholder_-1854013440"/>
            </w:placeholder>
            <w:dataBinding w:prefixMappings="xmlns:ns0='urn:microsoft-dynamics-nav/reports/Lease_Contract_Sales_Invoice/83001/'" w:xpath="/ns0:NavWordReportXmlPart[1]/ns0:Header[1]/ns0:Line[1]/ns0:JobTaskNo_Lbl[1]" w:storeItemID="{9B647C1A-070B-4998-9BCB-AF1614D99BA6}"/>
            <w:text/>
          </w:sdtPr>
          <w:sdtContent>
            <w:tc>
              <w:tcPr>
                <w:tcW w:w="580" w:type="pct"/>
                <w:tcBorders>
                  <w:bottom w:val="single" w:color="D9D9D9" w:themeColor="background1" w:themeShade="D9" w:sz="4" w:space="0"/>
                </w:tcBorders>
              </w:tcPr>
              <w:p w:rsidR="006F77CF" w:rsidP="00541214" w:rsidRDefault="006F77CF" w14:paraId="7F929E20" w14:textId="50912935">
                <w:r>
                  <w:t>JobTaskNo_Lbl</w:t>
                </w:r>
              </w:p>
            </w:tc>
          </w:sdtContent>
        </w:sdt>
        <w:sdt>
          <w:sdtPr>
            <w:alias w:val="#Nav: /Header/Line/Quantity_Line_Lbl"/>
            <w:tag w:val="#Nav: Lease_Contract_Sales_Invoice/83001"/>
            <w:id w:val="-1222508271"/>
            <w:placeholder>
              <w:docPart w:val="84BB8AB52FDA4A3BAC017D87C5F2044B"/>
            </w:placeholder>
            <w:dataBinding w:prefixMappings="xmlns:ns0='urn:microsoft-dynamics-nav/reports/Lease_Contract_Sales_Invoice/83001/'" w:xpath="/ns0:NavWordReportXmlPart[1]/ns0:Header[1]/ns0:Line[1]/ns0:Quantity_Line_Lbl[1]" w:storeItemID="{9B647C1A-070B-4998-9BCB-AF1614D99BA6}"/>
            <w:text/>
          </w:sdtPr>
          <w:sdtContent>
            <w:tc>
              <w:tcPr>
                <w:tcW w:w="1027" w:type="pct"/>
                <w:tcBorders>
                  <w:bottom w:val="single" w:color="D9D9D9" w:themeColor="background1" w:themeShade="D9" w:sz="4" w:space="0"/>
                </w:tcBorders>
              </w:tcPr>
              <w:p w:rsidR="006F77CF" w:rsidP="00F837CB" w:rsidRDefault="006F77CF" w14:paraId="5DF1E26D" w14:textId="1DFC9FFE">
                <w:pPr>
                  <w:jc w:val="right"/>
                </w:pPr>
                <w:r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1607" w:type="pct"/>
            <w:tcBorders>
              <w:bottom w:val="single" w:color="D9D9D9" w:themeColor="background1" w:themeShade="D9" w:sz="4" w:space="0"/>
            </w:tcBorders>
          </w:tcPr>
          <w:sdt>
            <w:sdtPr>
              <w:alias w:val="#Nav: /Header/Line/Description_Line_Lbl"/>
              <w:tag w:val="#Nav: Lease_Contract_Sales_Invoice/83001"/>
              <w:id w:val="236517339"/>
              <w:placeholder>
                <w:docPart w:val="84BB8AB52FDA4A3BAC017D87C5F2044B"/>
              </w:placeholder>
              <w:dataBinding w:prefixMappings="xmlns:ns0='urn:microsoft-dynamics-nav/reports/Lease_Contract_Sales_Invoice/83001/'" w:xpath="/ns0:NavWordReportXmlPart[1]/ns0:Header[1]/ns0:Line[1]/ns0:Description_Line_Lbl[1]" w:storeItemID="{9B647C1A-070B-4998-9BCB-AF1614D99BA6}"/>
              <w:text/>
            </w:sdtPr>
            <w:sdtContent>
              <w:p w:rsidR="006F77CF" w:rsidRDefault="006F77CF" w14:paraId="238845C4" w14:textId="388EC61B">
                <w:r>
                  <w:rPr>
                    <w:lang w:val="da-DK"/>
                  </w:rPr>
                  <w:t>Description_Line_Lbl</w:t>
                </w:r>
              </w:p>
            </w:sdtContent>
          </w:sdt>
        </w:tc>
        <w:sdt>
          <w:sdtPr>
            <w:alias w:val="#Nav: /Header/Line/UnitPrice_Lbl"/>
            <w:tag w:val="#Nav: Lease_Contract_Sales_Invoice/83001"/>
            <w:id w:val="-915005970"/>
            <w:placeholder>
              <w:docPart w:val="84BB8AB52FDA4A3BAC017D87C5F2044B"/>
            </w:placeholder>
            <w:dataBinding w:prefixMappings="xmlns:ns0='urn:microsoft-dynamics-nav/reports/Lease_Contract_Sales_Invoice/83001/'" w:xpath="/ns0:NavWordReportXmlPart[1]/ns0:Header[1]/ns0:Line[1]/ns0:UnitPrice_Lbl[1]" w:storeItemID="{9B647C1A-070B-4998-9BCB-AF1614D99BA6}"/>
            <w:text/>
          </w:sdtPr>
          <w:sdtContent>
            <w:tc>
              <w:tcPr>
                <w:tcW w:w="804" w:type="pct"/>
                <w:tcBorders>
                  <w:bottom w:val="single" w:color="D9D9D9" w:themeColor="background1" w:themeShade="D9" w:sz="4" w:space="0"/>
                </w:tcBorders>
              </w:tcPr>
              <w:p w:rsidR="006F77CF" w:rsidRDefault="006F77CF" w14:paraId="3DE945B2" w14:textId="69D0326A">
                <w:pPr>
                  <w:jc w:val="right"/>
                </w:pPr>
                <w:r>
                  <w:rPr>
                    <w:lang w:val="da-DK"/>
                  </w:rPr>
                  <w:t>UnitPrice_Lbl</w:t>
                </w:r>
              </w:p>
            </w:tc>
          </w:sdtContent>
        </w:sdt>
        <w:sdt>
          <w:sdtPr>
            <w:alias w:val="#Nav: /Header/Line/LineAmount_Line_Lbl"/>
            <w:tag w:val="#Nav: Lease_Contract_Sales_Invoice/83001"/>
            <w:id w:val="1634055820"/>
            <w:placeholder>
              <w:docPart w:val="84BB8AB52FDA4A3BAC017D87C5F2044B"/>
            </w:placeholder>
            <w:dataBinding w:prefixMappings="xmlns:ns0='urn:microsoft-dynamics-nav/reports/Lease_Contract_Sales_Invoice/83001/'" w:xpath="/ns0:NavWordReportXmlPart[1]/ns0:Header[1]/ns0:Line[1]/ns0:LineAmount_Line_Lbl[1]" w:storeItemID="{9B647C1A-070B-4998-9BCB-AF1614D99BA6}"/>
            <w:text/>
          </w:sdtPr>
          <w:sdtContent>
            <w:tc>
              <w:tcPr>
                <w:tcW w:w="982" w:type="pct"/>
                <w:tcBorders>
                  <w:bottom w:val="single" w:color="D9D9D9" w:themeColor="background1" w:themeShade="D9" w:sz="4" w:space="0"/>
                </w:tcBorders>
              </w:tcPr>
              <w:p w:rsidR="006F77CF" w:rsidRDefault="006F77CF" w14:paraId="3923A12B" w14:textId="1E5E8E9C">
                <w:pPr>
                  <w:jc w:val="right"/>
                </w:pPr>
                <w:r>
                  <w:rPr>
                    <w:lang w:val="da-DK"/>
                  </w:rPr>
                  <w:t>LineAmount_Line_Lbl</w:t>
                </w:r>
              </w:p>
            </w:tc>
          </w:sdtContent>
        </w:sdt>
      </w:tr>
      <w:sdt>
        <w:sdtPr>
          <w:alias w:val="#Nav: /Header/Line"/>
          <w:tag w:val="#Nav: Lease_Contract_Sales_Invoice/83001"/>
          <w:id w:val="-636724272"/>
          <w15:dataBinding w:prefixMappings="xmlns:ns0='urn:microsoft-dynamics-nav/reports/Lease_Contract_Sales_Invoice/83001/'" w:xpath="/ns0:NavWordReportXmlPart[1]/ns0:Header[1]/ns0:Line" w:storeItemID="{9B647C1A-070B-4998-9BCB-AF1614D99BA6}"/>
          <w15:repeatingSection/>
        </w:sdtPr>
        <w:sdtContent>
          <w:sdt>
            <w:sdtPr>
              <w:id w:val="640075675"/>
              <w:placeholder>
                <w:docPart w:val="7E61416C7C374E5BB16432C9EDF80F08"/>
              </w:placeholder>
              <w15:repeatingSectionItem/>
            </w:sdtPr>
            <w:sdtContent>
              <w:tr w:rsidR="006F77CF" w:rsidTr="006F77CF" w14:paraId="32DF77C5" w14:textId="77777777">
                <w:sdt>
                  <w:sdtPr>
                    <w:alias w:val="#Nav: /Header/Line/JobTaskNo"/>
                    <w:tag w:val="#Nav: Lease_Contract_Sales_Invoice/83001"/>
                    <w:id w:val="1459139420"/>
                    <w:placeholder>
                      <w:docPart w:val="DefaultPlaceholder_-1854013440"/>
                    </w:placeholder>
                    <w:dataBinding w:prefixMappings="xmlns:ns0='urn:microsoft-dynamics-nav/reports/Lease_Contract_Sales_Invoice/83001/'" w:xpath="/ns0:NavWordReportXmlPart[1]/ns0:Header[1]/ns0:Line[1]/ns0:JobTaskNo[1]" w:storeItemID="{9B647C1A-070B-4998-9BCB-AF1614D99BA6}"/>
                    <w:text/>
                  </w:sdtPr>
                  <w:sdtContent>
                    <w:tc>
                      <w:tcPr>
                        <w:tcW w:w="580" w:type="pct"/>
                        <w:tcBorders>
                          <w:top w:val="single" w:color="D9D9D9" w:themeColor="background1" w:themeShade="D9" w:sz="4" w:space="0"/>
                          <w:bottom w:val="nil"/>
                        </w:tcBorders>
                      </w:tcPr>
                      <w:p w:rsidR="006F77CF" w:rsidP="003B15F5" w:rsidRDefault="006F77CF" w14:paraId="5C6D27A9" w14:textId="18585A95">
                        <w:proofErr w:type="spellStart"/>
                        <w: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Lease_Contract_Sales_Invoice/83001"/>
                    <w:id w:val="303746202"/>
                    <w:placeholder>
                      <w:docPart w:val="84BB8AB52FDA4A3BAC017D87C5F2044B"/>
                    </w:placeholder>
                    <w:dataBinding w:prefixMappings="xmlns:ns0='urn:microsoft-dynamics-nav/reports/Lease_Contract_Sales_Invoice/83001/'" w:xpath="/ns0:NavWordReportXmlPart[1]/ns0:Header[1]/ns0:Line[1]/ns0:Quantity_Line[1]" w:storeItemID="{9B647C1A-070B-4998-9BCB-AF1614D99BA6}"/>
                    <w:text/>
                  </w:sdtPr>
                  <w:sdtContent>
                    <w:tc>
                      <w:tcPr>
                        <w:tcW w:w="1027" w:type="pct"/>
                        <w:tcBorders>
                          <w:top w:val="single" w:color="D9D9D9" w:themeColor="background1" w:themeShade="D9" w:sz="4" w:space="0"/>
                          <w:bottom w:val="nil"/>
                        </w:tcBorders>
                      </w:tcPr>
                      <w:p w:rsidR="006F77CF" w:rsidP="003B15F5" w:rsidRDefault="006F77CF" w14:paraId="195B1A0F" w14:textId="74DD18D4">
                        <w:r>
                          <w:rPr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Lease_Contract_Sales_Invoice/83001"/>
                    <w:id w:val="-763692867"/>
                    <w:placeholder>
                      <w:docPart w:val="84BB8AB52FDA4A3BAC017D87C5F2044B"/>
                    </w:placeholder>
                    <w:dataBinding w:prefixMappings="xmlns:ns0='urn:microsoft-dynamics-nav/reports/Lease_Contract_Sales_Invoice/83001/'" w:xpath="/ns0:NavWordReportXmlPart[1]/ns0:Header[1]/ns0:Line[1]/ns0:Description_Line[1]" w:storeItemID="{9B647C1A-070B-4998-9BCB-AF1614D99BA6}"/>
                    <w:text/>
                  </w:sdtPr>
                  <w:sdtContent>
                    <w:tc>
                      <w:tcPr>
                        <w:tcW w:w="1607" w:type="pct"/>
                        <w:tcBorders>
                          <w:top w:val="single" w:color="D9D9D9" w:themeColor="background1" w:themeShade="D9" w:sz="4" w:space="0"/>
                          <w:bottom w:val="nil"/>
                        </w:tcBorders>
                      </w:tcPr>
                      <w:p w:rsidR="006F77CF" w:rsidP="003B15F5" w:rsidRDefault="006F77CF" w14:paraId="57036347" w14:textId="4BD436A9">
                        <w:r>
                          <w:rPr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Lease_Contract_Sales_Invoice/83001"/>
                    <w:id w:val="903722114"/>
                    <w:placeholder>
                      <w:docPart w:val="84BB8AB52FDA4A3BAC017D87C5F2044B"/>
                    </w:placeholder>
                    <w:dataBinding w:prefixMappings="xmlns:ns0='urn:microsoft-dynamics-nav/reports/Lease_Contract_Sales_Invoice/83001/'" w:xpath="/ns0:NavWordReportXmlPart[1]/ns0:Header[1]/ns0:Line[1]/ns0:UnitPrice[1]" w:storeItemID="{9B647C1A-070B-4998-9BCB-AF1614D99BA6}"/>
                    <w:text/>
                  </w:sdtPr>
                  <w:sdtContent>
                    <w:tc>
                      <w:tcPr>
                        <w:tcW w:w="804" w:type="pct"/>
                        <w:tcBorders>
                          <w:top w:val="single" w:color="D9D9D9" w:themeColor="background1" w:themeShade="D9" w:sz="4" w:space="0"/>
                          <w:bottom w:val="nil"/>
                        </w:tcBorders>
                      </w:tcPr>
                      <w:p w:rsidR="006F77CF" w:rsidP="003B15F5" w:rsidRDefault="006F77CF" w14:paraId="38046C9E" w14:textId="57D3D256">
                        <w:r>
                          <w:rPr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Lease_Contract_Sales_Invoice/83001"/>
                    <w:id w:val="-524715619"/>
                    <w:placeholder>
                      <w:docPart w:val="84BB8AB52FDA4A3BAC017D87C5F2044B"/>
                    </w:placeholder>
                    <w:dataBinding w:prefixMappings="xmlns:ns0='urn:microsoft-dynamics-nav/reports/Lease_Contract_Sales_Invoice/83001/'" w:xpath="/ns0:NavWordReportXmlPart[1]/ns0:Header[1]/ns0:Line[1]/ns0:LineAmount_Line[1]" w:storeItemID="{9B647C1A-070B-4998-9BCB-AF1614D99BA6}"/>
                    <w:text/>
                  </w:sdtPr>
                  <w:sdtContent>
                    <w:tc>
                      <w:tcPr>
                        <w:tcW w:w="982" w:type="pct"/>
                        <w:tcBorders>
                          <w:top w:val="single" w:color="D9D9D9" w:themeColor="background1" w:themeShade="D9" w:sz="4" w:space="0"/>
                          <w:bottom w:val="nil"/>
                        </w:tcBorders>
                      </w:tcPr>
                      <w:p w:rsidR="006F77CF" w:rsidP="003B15F5" w:rsidRDefault="006F77CF" w14:paraId="1CC7AA5D" w14:textId="03FF5143">
                        <w:r>
                          <w:rPr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6F77CF" w:rsidTr="006F77CF" w14:paraId="21C2155F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" w:hRule="exact"/>
        </w:trPr>
        <w:tc>
          <w:tcPr>
            <w:tcW w:w="580" w:type="pct"/>
            <w:tcBorders>
              <w:top w:val="nil"/>
            </w:tcBorders>
          </w:tcPr>
          <w:p w:rsidR="006F77CF" w:rsidRDefault="006F77CF" w14:paraId="63BEE05B" w14:textId="77777777"/>
        </w:tc>
        <w:tc>
          <w:tcPr>
            <w:tcW w:w="1027" w:type="pct"/>
            <w:tcBorders>
              <w:top w:val="nil"/>
            </w:tcBorders>
          </w:tcPr>
          <w:p w:rsidR="006F77CF" w:rsidRDefault="006F77CF" w14:paraId="7A33CC1F" w14:textId="62975C5A"/>
        </w:tc>
        <w:tc>
          <w:tcPr>
            <w:tcW w:w="1607" w:type="pct"/>
            <w:tcBorders>
              <w:top w:val="nil"/>
            </w:tcBorders>
          </w:tcPr>
          <w:p w:rsidR="006F77CF" w:rsidRDefault="006F77CF" w14:paraId="302AAFEF" w14:textId="77777777"/>
        </w:tc>
        <w:tc>
          <w:tcPr>
            <w:tcW w:w="804" w:type="pct"/>
            <w:tcBorders>
              <w:top w:val="nil"/>
            </w:tcBorders>
          </w:tcPr>
          <w:p w:rsidR="006F77CF" w:rsidRDefault="006F77CF" w14:paraId="70AC223D" w14:textId="77777777">
            <w:pPr>
              <w:jc w:val="right"/>
            </w:pPr>
          </w:p>
        </w:tc>
        <w:tc>
          <w:tcPr>
            <w:tcW w:w="982" w:type="pct"/>
            <w:tcBorders>
              <w:top w:val="nil"/>
            </w:tcBorders>
          </w:tcPr>
          <w:p w:rsidR="006F77CF" w:rsidRDefault="006F77CF" w14:paraId="16AA63C4" w14:textId="77777777">
            <w:pPr>
              <w:jc w:val="right"/>
            </w:pPr>
          </w:p>
        </w:tc>
      </w:tr>
    </w:tbl>
    <w:p w:rsidR="00112A3E" w:rsidRDefault="00112A3E" w14:paraId="2DBA95B6" w14:textId="77777777">
      <w:pPr>
        <w:pStyle w:val="NoSpacing"/>
        <w:rPr>
          <w:sz w:val="4"/>
        </w:rPr>
      </w:pPr>
    </w:p>
    <w:tbl>
      <w:tblPr>
        <w:tblStyle w:val="InvoiceTable"/>
        <w:tblW w:w="2500" w:type="pct"/>
        <w:jc w:val="right"/>
        <w:tblLayout w:type="fixed"/>
        <w:tblLook w:val="0480" w:firstRow="0" w:lastRow="0" w:firstColumn="1" w:lastColumn="0" w:noHBand="0" w:noVBand="1"/>
        <w:tblDescription w:val="Invoice totals"/>
      </w:tblPr>
      <w:tblGrid>
        <w:gridCol w:w="3024"/>
        <w:gridCol w:w="2016"/>
      </w:tblGrid>
      <w:tr w:rsidR="00112A3E" w:rsidTr="000A674A" w14:paraId="28667551" w14:textId="77777777">
        <w:trPr>
          <w:jc w:val="right"/>
        </w:trPr>
        <w:tc>
          <w:tcPr>
            <w:tcW w:w="3000" w:type="pct"/>
          </w:tcPr>
          <w:sdt>
            <w:sdtPr>
              <w:alias w:val="#Nav: /Header/Subtotal_Lbl"/>
              <w:tag w:val="#Nav: Lease_Contract_Sales_Invoice/83001"/>
              <w:id w:val="873580629"/>
              <w:placeholder>
                <w:docPart w:val="DefaultPlaceholder_1081868574"/>
              </w:placeholder>
              <w:dataBinding w:prefixMappings="xmlns:ns0='urn:microsoft-dynamics-nav/reports/Lease_Contract_Sales_Invoice/83001/'" w:xpath="/ns0:NavWordReportXmlPart[1]/ns0:Header[1]/ns0:Subtotal_Lbl[1]" w:storeItemID="{9B647C1A-070B-4998-9BCB-AF1614D99BA6}"/>
              <w:text/>
            </w:sdtPr>
            <w:sdtContent>
              <w:p w:rsidR="00112A3E" w:rsidRDefault="00632158" w14:paraId="6A0E236F" w14:textId="34030D4F">
                <w:pPr>
                  <w:pStyle w:val="TableHeading"/>
                </w:pPr>
                <w:r>
                  <w:rPr>
                    <w:lang w:val="da-DK"/>
                  </w:rPr>
                  <w:t>Subtotal_Lbl</w:t>
                </w:r>
              </w:p>
            </w:sdtContent>
          </w:sdt>
        </w:tc>
        <w:sdt>
          <w:sdtPr>
            <w:alias w:val="#Nav: /Header/Totals/TotalSubTotal"/>
            <w:tag w:val="#Nav: Lease_Contract_Sales_Invoice/83001"/>
            <w:id w:val="-519080254"/>
            <w:placeholder>
              <w:docPart w:val="DefaultPlaceholder_1081868574"/>
            </w:placeholder>
            <w:dataBinding w:prefixMappings="xmlns:ns0='urn:microsoft-dynamics-nav/reports/Lease_Contract_Sales_Invoice/83001/'" w:xpath="/ns0:NavWordReportXmlPart[1]/ns0:Header[1]/ns0:Totals[1]/ns0:TotalSubTotal[1]" w:storeItemID="{9B647C1A-070B-4998-9BCB-AF1614D99BA6}"/>
            <w:text/>
          </w:sdtPr>
          <w:sdtContent>
            <w:tc>
              <w:tcPr>
                <w:tcW w:w="2000" w:type="pct"/>
              </w:tcPr>
              <w:p w:rsidR="00112A3E" w:rsidRDefault="00632158" w14:paraId="3B723BA1" w14:textId="3C600FC2">
                <w:pPr>
                  <w:jc w:val="right"/>
                </w:pPr>
                <w:r>
                  <w:rPr>
                    <w:lang w:val="da-DK"/>
                  </w:rPr>
                  <w:t>TotalSubTotal</w:t>
                </w:r>
              </w:p>
            </w:tc>
          </w:sdtContent>
        </w:sdt>
      </w:tr>
      <w:tr w:rsidR="00112A3E" w:rsidTr="000A674A" w14:paraId="72650AC1" w14:textId="77777777">
        <w:trPr>
          <w:jc w:val="right"/>
        </w:trPr>
        <w:tc>
          <w:tcPr>
            <w:tcW w:w="3000" w:type="pct"/>
          </w:tcPr>
          <w:sdt>
            <w:sdtPr>
              <w:alias w:val="#Nav: /Header/VATAmount_Lbl"/>
              <w:tag w:val="#Nav: Lease_Contract_Sales_Invoice/83001"/>
              <w:id w:val="1488361645"/>
              <w:placeholder>
                <w:docPart w:val="DefaultPlaceholder_1081868574"/>
              </w:placeholder>
              <w:dataBinding w:prefixMappings="xmlns:ns0='urn:microsoft-dynamics-nav/reports/Lease_Contract_Sales_Invoice/83001/'" w:xpath="/ns0:NavWordReportXmlPart[1]/ns0:Header[1]/ns0:VATAmount_Lbl[1]" w:storeItemID="{9B647C1A-070B-4998-9BCB-AF1614D99BA6}"/>
              <w:text/>
            </w:sdtPr>
            <w:sdtContent>
              <w:p w:rsidR="00112A3E" w:rsidRDefault="00632158" w14:paraId="7DAF787E" w14:textId="320D3BAA">
                <w:pPr>
                  <w:pStyle w:val="TableHeading"/>
                </w:pPr>
                <w:r>
                  <w:rPr>
                    <w:lang w:val="da-DK"/>
                  </w:rPr>
                  <w:t>VATAmount_Lbl</w:t>
                </w:r>
              </w:p>
            </w:sdtContent>
          </w:sdt>
        </w:tc>
        <w:sdt>
          <w:sdtPr>
            <w:alias w:val="#Nav: /Header/Totals/TotalVATAmount"/>
            <w:tag w:val="#Nav: Lease_Contract_Sales_Invoice/83001"/>
            <w:id w:val="1227872841"/>
            <w:placeholder>
              <w:docPart w:val="DefaultPlaceholder_1081868574"/>
            </w:placeholder>
            <w:dataBinding w:prefixMappings="xmlns:ns0='urn:microsoft-dynamics-nav/reports/Lease_Contract_Sales_Invoice/83001/'" w:xpath="/ns0:NavWordReportXmlPart[1]/ns0:Header[1]/ns0:Totals[1]/ns0:TotalVATAmount[1]" w:storeItemID="{9B647C1A-070B-4998-9BCB-AF1614D99BA6}"/>
            <w:text/>
          </w:sdtPr>
          <w:sdtContent>
            <w:tc>
              <w:tcPr>
                <w:tcW w:w="2000" w:type="pct"/>
              </w:tcPr>
              <w:p w:rsidR="00112A3E" w:rsidRDefault="00632158" w14:paraId="4FAE7255" w14:textId="4F0D55B3">
                <w:pPr>
                  <w:jc w:val="right"/>
                </w:pPr>
                <w:r>
                  <w:rPr>
                    <w:lang w:val="da-DK"/>
                  </w:rPr>
                  <w:t>TotalVATAmount</w:t>
                </w:r>
              </w:p>
            </w:tc>
          </w:sdtContent>
        </w:sdt>
      </w:tr>
      <w:tr w:rsidR="00112A3E" w:rsidTr="000A674A" w14:paraId="54BD0EC8" w14:textId="77777777">
        <w:trPr>
          <w:jc w:val="right"/>
        </w:trPr>
        <w:tc>
          <w:tcPr>
            <w:tcW w:w="3000" w:type="pct"/>
            <w:tcBorders>
              <w:top w:val="single" w:color="A6A6A6" w:themeColor="background1" w:themeShade="A6" w:sz="4" w:space="0"/>
              <w:bottom w:val="single" w:color="A6A6A6" w:themeColor="background1" w:themeShade="A6" w:sz="4" w:space="0"/>
            </w:tcBorders>
          </w:tcPr>
          <w:p w:rsidR="00112A3E" w:rsidP="005F5B8D" w:rsidRDefault="00000000" w14:paraId="5344A85C" w14:textId="070710A9">
            <w:pPr>
              <w:pStyle w:val="TableHeading"/>
              <w:rPr>
                <w:rStyle w:val="Strong"/>
              </w:rPr>
            </w:pPr>
            <w:sdt>
              <w:sdtPr>
                <w:rPr>
                  <w:rStyle w:val="Strong"/>
                </w:rPr>
                <w:alias w:val="TotalIncludingVATText"/>
                <w:id w:val="-1904057506"/>
                <w:placeholder>
                  <w:docPart w:val="DefaultPlaceholder_1081868574"/>
                </w:placeholder>
                <w15:dataBinding w:prefixMappings="xmlns:ns0='urn:microsoft-dynamics-nav/reports/Mini_Sales_Invoice/1306/' " w:xpath="/ns0:NavWordReportXmlPart[1]/ns0:Header[1]/ns0:Totals[1]/ns0:TotalIncludingVATText[1]" w:storeItemID="{660E5605-0DB4-47BC-B023-957014B9C1E0}"/>
              </w:sdtPr>
              <w:sdtContent>
                <w:r w:rsidR="006132CD">
                  <w:rPr>
                    <w:rStyle w:val="Strong"/>
                    <w:lang w:val="da-DK"/>
                  </w:rPr>
                  <w:t>TotalIncludingVATText</w:t>
                </w:r>
              </w:sdtContent>
            </w:sdt>
            <w:r w:rsidR="00442D5C">
              <w:rPr>
                <w:rStyle w:val="Strong"/>
              </w:rPr>
              <w:t xml:space="preserve"> </w:t>
            </w:r>
          </w:p>
        </w:tc>
        <w:sdt>
          <w:sdtPr>
            <w:rPr>
              <w:rStyle w:val="Strong"/>
            </w:rPr>
            <w:alias w:val="#Nav: /Header/Totals/TotalAmountIncludingVAT"/>
            <w:tag w:val="#Nav: Lease_Contract_Sales_Invoice/83001"/>
            <w:id w:val="-983931360"/>
            <w:placeholder>
              <w:docPart w:val="DefaultPlaceholder_1081868574"/>
            </w:placeholder>
            <w:dataBinding w:prefixMappings="xmlns:ns0='urn:microsoft-dynamics-nav/reports/Lease_Contract_Sales_Invoice/83001/'" w:xpath="/ns0:NavWordReportXmlPart[1]/ns0:Header[1]/ns0:Totals[1]/ns0:TotalAmountIncludingVAT[1]" w:storeItemID="{9B647C1A-070B-4998-9BCB-AF1614D99BA6}"/>
            <w:text/>
          </w:sdtPr>
          <w:sdtContent>
            <w:tc>
              <w:tcPr>
                <w:tcW w:w="2000" w:type="pct"/>
                <w:tcBorders>
                  <w:top w:val="single" w:color="A6A6A6" w:themeColor="background1" w:themeShade="A6" w:sz="4" w:space="0"/>
                  <w:bottom w:val="single" w:color="A6A6A6" w:themeColor="background1" w:themeShade="A6" w:sz="4" w:space="0"/>
                </w:tcBorders>
              </w:tcPr>
              <w:p w:rsidR="00112A3E" w:rsidRDefault="00632158" w14:paraId="0BFBC4E4" w14:textId="1E02F999">
                <w:pPr>
                  <w:jc w:val="right"/>
                  <w:rPr>
                    <w:rStyle w:val="Strong"/>
                  </w:rPr>
                </w:pPr>
                <w:r>
                  <w:rPr>
                    <w:rStyle w:val="Strong"/>
                    <w:lang w:val="da-DK"/>
                  </w:rPr>
                  <w:t>TotalAmountIncludingVAT</w:t>
                </w:r>
              </w:p>
            </w:tc>
          </w:sdtContent>
        </w:sdt>
      </w:tr>
    </w:tbl>
    <w:sdt>
      <w:sdtPr>
        <w:alias w:val="#Nav: /Header/CompanySWIFT_Lbl"/>
        <w:tag w:val="#Nav: Lease_Contract_Sales_Invoice/83001"/>
        <w:id w:val="1333562557"/>
        <w:placeholder>
          <w:docPart w:val="DefaultPlaceholder_-1854013440"/>
        </w:placeholder>
        <w:dataBinding w:prefixMappings="xmlns:ns0='urn:microsoft-dynamics-nav/reports/Lease_Contract_Sales_Invoice/83001/'" w:xpath="/ns0:NavWordReportXmlPart[1]/ns0:Header[1]/ns0:CompanySWIFT_Lbl[1]" w:storeItemID="{9B647C1A-070B-4998-9BCB-AF1614D99BA6}"/>
        <w:text/>
      </w:sdtPr>
      <w:sdtContent>
        <w:p w:rsidRPr="0010786D" w:rsidR="00900A1D" w:rsidP="0010786D" w:rsidRDefault="003B15F5" w14:paraId="3586EA19" w14:textId="66183E3F">
          <w:pPr>
            <w:spacing w:before="80" w:after="80"/>
            <w:rPr>
              <w:lang w:val="da-DK"/>
            </w:rPr>
          </w:pPr>
          <w:proofErr w:type="spellStart"/>
          <w:r w:rsidRPr="003B15F5">
            <w:t>CompanySWIFT_Lbl</w:t>
          </w:r>
          <w:proofErr w:type="spellEnd"/>
          <w:r>
            <w:t>:</w:t>
          </w:r>
          <w:r w:rsidRPr="003B15F5">
            <w:t xml:space="preserve"> </w:t>
          </w:r>
          <w:proofErr w:type="spellStart"/>
          <w:r w:rsidRPr="003B15F5">
            <w:t>CompanySWIFT</w:t>
          </w:r>
          <w:proofErr w:type="spellEnd"/>
        </w:p>
      </w:sdtContent>
    </w:sdt>
    <w:sdt>
      <w:sdtPr>
        <w:rPr>
          <w:rFonts w:ascii="Calibri" w:hAnsi="Calibri" w:eastAsia="Calibri" w:cs="Times New Roman"/>
          <w:color w:val="0070C0"/>
          <w:kern w:val="0"/>
          <w:szCs w:val="16"/>
          <w:u w:val="single"/>
        </w:rPr>
        <w:alias w:val="#Nav: /Header/PaymentReportingArgument"/>
        <w:tag w:val="#Nav: Lease_Contract_Sales_Invoice/83001"/>
        <w:id w:val="940566818"/>
        <w15:dataBinding w:prefixMappings="xmlns:ns0='urn:microsoft-dynamics-nav/reports/Lease_Contract_Sales_Invoice/83001/'" w:xpath="/ns0:NavWordReportXmlPart[1]/ns0:Header[1]/ns0:PaymentReportingArgument" w:storeItemID="{9B647C1A-070B-4998-9BCB-AF1614D99BA6}"/>
        <w15:repeatingSection/>
      </w:sdtPr>
      <w:sdtEndPr>
        <w:rPr>
          <w:rFonts w:asciiTheme="majorHAnsi" w:hAnsiTheme="majorHAnsi"/>
        </w:rPr>
      </w:sdtEndPr>
      <w:sdtContent>
        <w:sdt>
          <w:sdtPr>
            <w:rPr>
              <w:rFonts w:ascii="Calibri" w:hAnsi="Calibri" w:eastAsia="Calibri" w:cs="Times New Roman"/>
              <w:color w:val="0070C0"/>
              <w:kern w:val="0"/>
              <w:szCs w:val="16"/>
              <w:u w:val="single"/>
            </w:rPr>
            <w:id w:val="-2112965349"/>
            <w:placeholder>
              <w:docPart w:val="18E339266B9D43DF87DB6E26E8C42C0B"/>
            </w:placeholder>
            <w15:repeatingSectionItem/>
          </w:sdtPr>
          <w:sdtEndPr>
            <w:rPr>
              <w:rFonts w:asciiTheme="majorHAnsi" w:hAnsiTheme="majorHAnsi"/>
            </w:rPr>
          </w:sdtEndPr>
          <w:sdtContent>
            <w:sdt>
              <w:sdtPr>
                <w:alias w:val="#Nav: /Header/PaymentReportingArgument/PaymentServiceLogo"/>
                <w:tag w:val="#Nav: Lease_Contract_Sales_Invoice/83001"/>
                <w:id w:val="-804161553"/>
                <w:dataBinding w:prefixMappings="xmlns:ns0='urn:microsoft-dynamics-nav/reports/Lease_Contract_Sales_Invoice/83001/'" w:xpath="/ns0:NavWordReportXmlPart[1]/ns0:Header[1]/ns0:PaymentReportingArgument[1]/ns0:PaymentServiceLogo[1]" w:storeItemID="{9B647C1A-070B-4998-9BCB-AF1614D99BA6}"/>
                <w:picture/>
              </w:sdtPr>
              <w:sdtContent>
                <w:p w:rsidR="00097E50" w:rsidP="003B15F5" w:rsidRDefault="00097E50" w14:paraId="203A0756" w14:textId="16E6EF5B">
                  <w:pPr>
                    <w:rPr>
                      <w:sz w:val="22"/>
                      <w:szCs w:val="22"/>
                    </w:rPr>
                  </w:pPr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BBCC85A" wp14:editId="38A57997">
                        <wp:extent cx="873274" cy="873274"/>
                        <wp:effectExtent l="0" t="0" r="3175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3274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id w:val="1651328949"/>
                <w:placeholder>
                  <w:docPart w:val="DefaultPlaceholder_1081868574"/>
                </w:placeholder>
              </w:sdtPr>
              <w:sdtContent>
                <w:sdt>
                  <w:sdtPr>
                    <w:alias w:val="#Nav: /Header/PaymentReportingArgument/PaymentServiceText_Url"/>
                    <w:tag w:val="#Nav: Lease_Contract_Sales_Invoice/83001"/>
                    <w:id w:val="-1198932184"/>
                    <w:placeholder>
                      <w:docPart w:val="1D68A48354404365B7014FE516EFC61A"/>
                    </w:placeholder>
                    <w:dataBinding w:prefixMappings="xmlns:ns0='urn:microsoft-dynamics-nav/reports/Lease_Contract_Sales_Invoice/83001/'" w:xpath="/ns0:NavWordReportXmlPart[1]/ns0:Header[1]/ns0:PaymentReportingArgument[1]/ns0:PaymentServiceText_Url[1]" w:storeItemID="{9B647C1A-070B-4998-9BCB-AF1614D99BA6}"/>
                    <w:text/>
                  </w:sdtPr>
                  <w:sdtContent>
                    <w:p w:rsidR="00097E50" w:rsidP="003B15F5" w:rsidRDefault="00097E50" w14:paraId="6D38399E" w14:textId="555822AC">
                      <w:pPr>
                        <w:pStyle w:val="Style1"/>
                      </w:pPr>
                      <w:r w:rsidRPr="0096456D">
                        <w:rPr>
                          <w:lang w:val="da-DK"/>
                        </w:rPr>
                        <w:t>PaymentServiceText_Url</w:t>
                      </w:r>
                    </w:p>
                  </w:sdtContent>
                </w:sdt>
              </w:sdtContent>
            </w:sdt>
          </w:sdtContent>
        </w:sdt>
      </w:sdtContent>
    </w:sdt>
    <w:p w:rsidR="00097E50" w:rsidP="00097E50" w:rsidRDefault="00097E50" w14:paraId="21075843" w14:textId="77777777">
      <w:pPr>
        <w:pStyle w:val="Closing"/>
      </w:pPr>
    </w:p>
    <w:p w:rsidR="00632158" w:rsidRDefault="00632158" w14:paraId="210A0CBF" w14:textId="77777777"/>
    <w:sectPr w:rsidR="00632158">
      <w:headerReference w:type="default" r:id="rId12"/>
      <w:footerReference w:type="default" r:id="rId13"/>
      <w:headerReference w:type="first" r:id="rId14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740A" w:rsidRDefault="00BE740A" w14:paraId="5FC2A76B" w14:textId="77777777">
      <w:pPr>
        <w:spacing w:before="0" w:after="0"/>
      </w:pPr>
      <w:r>
        <w:separator/>
      </w:r>
    </w:p>
  </w:endnote>
  <w:endnote w:type="continuationSeparator" w:id="0">
    <w:p w:rsidR="00BE740A" w:rsidRDefault="00BE740A" w14:paraId="3BF934CC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2A3E" w:rsidRDefault="00442D5C" w14:paraId="76DB687F" w14:textId="77777777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415C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740A" w:rsidRDefault="00BE740A" w14:paraId="727D41B4" w14:textId="77777777">
      <w:pPr>
        <w:spacing w:before="0" w:after="0"/>
      </w:pPr>
      <w:r>
        <w:separator/>
      </w:r>
    </w:p>
  </w:footnote>
  <w:footnote w:type="continuationSeparator" w:id="0">
    <w:p w:rsidR="00BE740A" w:rsidRDefault="00BE740A" w14:paraId="415934F8" w14:textId="77777777">
      <w:pPr>
        <w:spacing w:before="0" w:after="0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Click icon at right to replace logo"/>
      <w:tag w:val="Click icon at right to replace logo"/>
      <w:id w:val="1289931334"/>
      <w:showingPlcHdr/>
      <w:dataBinding w:prefixMappings="xmlns:ns0='http://schemas.microsoft.com/pics' " w:xpath="/ns0:mappings[1]/ns0:picture[1]" w:storeItemID="{47E18979-C756-43FD-9D2A-15203E6A502A}"/>
      <w:picture/>
    </w:sdtPr>
    <w:sdtContent>
      <w:p w:rsidR="00112A3E" w:rsidRDefault="001415CE" w14:paraId="4758F775" w14:textId="676D626A">
        <w:pPr>
          <w:pStyle w:val="Header"/>
        </w:pPr>
        <w:r>
          <w:rPr>
            <w:noProof/>
            <w:lang w:val="da-DK" w:eastAsia="da-DK"/>
          </w:rPr>
          <w:drawing>
            <wp:inline distT="0" distB="0" distL="0" distR="0" wp14:anchorId="2FEDDCF2" wp14:editId="28B5F464">
              <wp:extent cx="1905000" cy="1905000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  <w:tblDescription w:val="Contact information"/>
    </w:tblPr>
    <w:tblGrid>
      <w:gridCol w:w="5046"/>
      <w:gridCol w:w="5034"/>
    </w:tblGrid>
    <w:tr w:rsidR="00112A3E" w14:paraId="74EDE8B1" w14:textId="77777777">
      <w:tc>
        <w:tcPr>
          <w:tcW w:w="5148" w:type="dxa"/>
        </w:tcPr>
        <w:sdt>
          <w:sdtPr>
            <w:alias w:val="#Nav: /Header/CompanyAddress1"/>
            <w:tag w:val="#Nav: Lease_Contract_Sales_Invoice/83001"/>
            <w:id w:val="611318044"/>
            <w:placeholder>
              <w:docPart w:val="DefaultPlaceholder_1081868574"/>
            </w:placeholder>
            <w:dataBinding w:prefixMappings="xmlns:ns0='urn:microsoft-dynamics-nav/reports/Lease_Contract_Sales_Invoice/83001/'" w:xpath="/ns0:NavWordReportXmlPart[1]/ns0:Header[1]/ns0:CompanyAddress1[1]" w:storeItemID="{9B647C1A-070B-4998-9BCB-AF1614D99BA6}"/>
            <w:text/>
          </w:sdtPr>
          <w:sdtContent>
            <w:p w:rsidRPr="001415CE" w:rsidR="00112A3E" w:rsidRDefault="00632158" w14:paraId="1AD743ED" w14:textId="3FB9429F">
              <w:r w:rsidRPr="00632158">
                <w:t>CompanyAddress1</w:t>
              </w:r>
            </w:p>
          </w:sdtContent>
        </w:sdt>
        <w:p w:rsidR="001415CE" w:rsidRDefault="00000000" w14:paraId="7ED963B2" w14:textId="0B12F396">
          <w:pPr>
            <w:rPr>
              <w:rStyle w:val="Strong"/>
              <w:b w:val="0"/>
            </w:rPr>
          </w:pPr>
          <w:sdt>
            <w:sdtPr>
              <w:rPr>
                <w:rStyle w:val="Strong"/>
                <w:b w:val="0"/>
              </w:rPr>
              <w:alias w:val="#Nav: /Header/CompanyAddress2"/>
              <w:tag w:val="#Nav: Lease_Contract_Sales_Invoice/83001"/>
              <w:id w:val="245295"/>
              <w:placeholder>
                <w:docPart w:val="DefaultPlaceholder_1081868574"/>
              </w:placeholder>
              <w:dataBinding w:prefixMappings="xmlns:ns0='urn:microsoft-dynamics-nav/reports/Lease_Contract_Sales_Invoice/83001/'" w:xpath="/ns0:NavWordReportXmlPart[1]/ns0:Header[1]/ns0:CompanyAddress2[1]" w:storeItemID="{9B647C1A-070B-4998-9BCB-AF1614D99BA6}"/>
              <w:text/>
            </w:sdtPr>
            <w:sdtContent>
              <w:r w:rsidRPr="00632158" w:rsidR="00632158">
                <w:rPr>
                  <w:rStyle w:val="Strong"/>
                  <w:b w:val="0"/>
                </w:rPr>
                <w:t>CompanyAddress2</w:t>
              </w:r>
            </w:sdtContent>
          </w:sdt>
        </w:p>
        <w:p w:rsidR="001415CE" w:rsidRDefault="00000000" w14:paraId="24B1F0F5" w14:textId="1AA2A6E8">
          <w:pPr>
            <w:rPr>
              <w:rStyle w:val="Strong"/>
              <w:b w:val="0"/>
            </w:rPr>
          </w:pPr>
          <w:sdt>
            <w:sdtPr>
              <w:rPr>
                <w:rStyle w:val="Strong"/>
                <w:b w:val="0"/>
              </w:rPr>
              <w:alias w:val="#Nav: /Header/CompanyAddress3"/>
              <w:tag w:val="#Nav: Lease_Contract_Sales_Invoice/83001"/>
              <w:id w:val="-1397587467"/>
              <w:placeholder>
                <w:docPart w:val="DefaultPlaceholder_1081868574"/>
              </w:placeholder>
              <w:dataBinding w:prefixMappings="xmlns:ns0='urn:microsoft-dynamics-nav/reports/Lease_Contract_Sales_Invoice/83001/'" w:xpath="/ns0:NavWordReportXmlPart[1]/ns0:Header[1]/ns0:CompanyAddress3[1]" w:storeItemID="{9B647C1A-070B-4998-9BCB-AF1614D99BA6}"/>
              <w:text/>
            </w:sdtPr>
            <w:sdtContent>
              <w:r w:rsidRPr="00632158" w:rsidR="00632158">
                <w:rPr>
                  <w:rStyle w:val="Strong"/>
                  <w:b w:val="0"/>
                </w:rPr>
                <w:t>CompanyAddress3</w:t>
              </w:r>
            </w:sdtContent>
          </w:sdt>
        </w:p>
        <w:sdt>
          <w:sdtPr>
            <w:rPr>
              <w:rStyle w:val="Strong"/>
              <w:b w:val="0"/>
            </w:rPr>
            <w:alias w:val="#Nav: /Header/CompanyAddress4"/>
            <w:tag w:val="#Nav: Lease_Contract_Sales_Invoice/83001"/>
            <w:id w:val="616499169"/>
            <w:placeholder>
              <w:docPart w:val="DefaultPlaceholder_1081868574"/>
            </w:placeholder>
            <w:dataBinding w:prefixMappings="xmlns:ns0='urn:microsoft-dynamics-nav/reports/Lease_Contract_Sales_Invoice/83001/'" w:xpath="/ns0:NavWordReportXmlPart[1]/ns0:Header[1]/ns0:CompanyAddress4[1]" w:storeItemID="{9B647C1A-070B-4998-9BCB-AF1614D99BA6}"/>
            <w:text/>
          </w:sdtPr>
          <w:sdtContent>
            <w:p w:rsidR="001415CE" w:rsidRDefault="00632158" w14:paraId="06741E82" w14:textId="331F8EB0">
              <w:pPr>
                <w:rPr>
                  <w:rStyle w:val="Strong"/>
                  <w:b w:val="0"/>
                </w:rPr>
              </w:pPr>
              <w:r w:rsidRPr="00632158">
                <w:rPr>
                  <w:rStyle w:val="Strong"/>
                  <w:b w:val="0"/>
                </w:rPr>
                <w:t>CompanyAddress4</w:t>
              </w:r>
            </w:p>
          </w:sdtContent>
        </w:sdt>
        <w:sdt>
          <w:sdtPr>
            <w:rPr>
              <w:rStyle w:val="Strong"/>
              <w:b w:val="0"/>
            </w:rPr>
            <w:alias w:val="#Nav: /Header/CompanyAddress5"/>
            <w:tag w:val="#Nav: Lease_Contract_Sales_Invoice/83001"/>
            <w:id w:val="-1670170283"/>
            <w:placeholder>
              <w:docPart w:val="DefaultPlaceholder_1081868574"/>
            </w:placeholder>
            <w:dataBinding w:prefixMappings="xmlns:ns0='urn:microsoft-dynamics-nav/reports/Lease_Contract_Sales_Invoice/83001/'" w:xpath="/ns0:NavWordReportXmlPart[1]/ns0:Header[1]/ns0:CompanyAddress5[1]" w:storeItemID="{9B647C1A-070B-4998-9BCB-AF1614D99BA6}"/>
            <w:text/>
          </w:sdtPr>
          <w:sdtContent>
            <w:p w:rsidRPr="001415CE" w:rsidR="001415CE" w:rsidRDefault="00632158" w14:paraId="2FC31B72" w14:textId="5B0164E0">
              <w:pPr>
                <w:rPr>
                  <w:rStyle w:val="Strong"/>
                  <w:b w:val="0"/>
                </w:rPr>
              </w:pPr>
              <w:r w:rsidRPr="00632158">
                <w:rPr>
                  <w:rStyle w:val="Strong"/>
                  <w:b w:val="0"/>
                </w:rPr>
                <w:t>CompanyAddress5</w:t>
              </w:r>
            </w:p>
          </w:sdtContent>
        </w:sdt>
        <w:p w:rsidR="00112A3E" w:rsidP="002D5414" w:rsidRDefault="00000000" w14:paraId="23A128AB" w14:textId="69E81BD8">
          <w:sdt>
            <w:sdtPr>
              <w:rPr>
                <w:rStyle w:val="Strong"/>
              </w:rPr>
              <w:alias w:val="#Nav: /Header/CompanyPhoneNo_Lbl"/>
              <w:tag w:val="#Nav: Lease_Contract_Sales_Invoice/83001"/>
              <w:id w:val="1168985877"/>
              <w:placeholder>
                <w:docPart w:val="DefaultPlaceholder_1081868574"/>
              </w:placeholder>
              <w:dataBinding w:prefixMappings="xmlns:ns0='urn:microsoft-dynamics-nav/reports/Lease_Contract_Sales_Invoice/83001/'" w:xpath="/ns0:NavWordReportXmlPart[1]/ns0:Header[1]/ns0:CompanyPhoneNo_Lbl[1]" w:storeItemID="{9B647C1A-070B-4998-9BCB-AF1614D99BA6}"/>
              <w:text/>
            </w:sdtPr>
            <w:sdtContent>
              <w:r w:rsidR="00632158">
                <w:rPr>
                  <w:rStyle w:val="Strong"/>
                  <w:lang w:val="da-DK"/>
                </w:rPr>
                <w:t>CompanyPhoneNo_Lbl</w:t>
              </w:r>
            </w:sdtContent>
          </w:sdt>
          <w:r w:rsidR="00442D5C">
            <w:t xml:space="preserve"> </w:t>
          </w:r>
          <w:sdt>
            <w:sdtPr>
              <w:alias w:val="#Nav: /Header/CompanyPhoneNo"/>
              <w:tag w:val="#Nav: Lease_Contract_Sales_Invoice/83001"/>
              <w:id w:val="-2015218065"/>
              <w:placeholder>
                <w:docPart w:val="DefaultPlaceholder_1081868574"/>
              </w:placeholder>
              <w:dataBinding w:prefixMappings="xmlns:ns0='urn:microsoft-dynamics-nav/reports/Lease_Contract_Sales_Invoice/83001/'" w:xpath="/ns0:NavWordReportXmlPart[1]/ns0:Header[1]/ns0:CompanyPhoneNo[1]" w:storeItemID="{9B647C1A-070B-4998-9BCB-AF1614D99BA6}"/>
              <w:text/>
            </w:sdtPr>
            <w:sdtContent>
              <w:r w:rsidR="00632158">
                <w:rPr>
                  <w:lang w:val="da-DK"/>
                </w:rPr>
                <w:t>CompanyPhoneNo</w:t>
              </w:r>
            </w:sdtContent>
          </w:sdt>
          <w:sdt>
            <w:sdtPr>
              <w:alias w:val="Fax"/>
              <w:tag w:val="Fax"/>
              <w:id w:val="1789473382"/>
              <w:temporary/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Content>
              <w:r w:rsidR="002D5414">
                <w:t xml:space="preserve">     </w:t>
              </w:r>
            </w:sdtContent>
          </w:sdt>
        </w:p>
      </w:tc>
      <w:sdt>
        <w:sdtPr>
          <w:alias w:val="#Nav: /Header/CompanyPicture"/>
          <w:tag w:val="#Nav: Lease_Contract_Sales_Invoice/83001"/>
          <w:id w:val="1556119624"/>
          <w:dataBinding w:prefixMappings="xmlns:ns0='urn:microsoft-dynamics-nav/reports/Lease_Contract_Sales_Invoice/83001/'" w:xpath="/ns0:NavWordReportXmlPart[1]/ns0:Header[1]/ns0:CompanyPicture[1]" w:storeItemID="{9B647C1A-070B-4998-9BCB-AF1614D99BA6}"/>
          <w:picture/>
        </w:sdtPr>
        <w:sdtContent>
          <w:tc>
            <w:tcPr>
              <w:tcW w:w="5148" w:type="dxa"/>
            </w:tcPr>
            <w:p w:rsidR="00112A3E" w:rsidRDefault="001415CE" w14:paraId="78A1DED1" w14:textId="6AC005C4">
              <w:pPr>
                <w:pStyle w:val="Header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643B5E0" wp14:editId="6A4723EA">
                    <wp:extent cx="1080000" cy="1080000"/>
                    <wp:effectExtent l="0" t="0" r="6350" b="6350"/>
                    <wp:docPr id="3" name="Pictur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112A3E" w:rsidRDefault="00112A3E" w14:paraId="6604B66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D5C"/>
    <w:rsid w:val="00040D85"/>
    <w:rsid w:val="00097E50"/>
    <w:rsid w:val="000A674A"/>
    <w:rsid w:val="0010786D"/>
    <w:rsid w:val="00112749"/>
    <w:rsid w:val="00112A3E"/>
    <w:rsid w:val="001415CE"/>
    <w:rsid w:val="00182F45"/>
    <w:rsid w:val="001F6C53"/>
    <w:rsid w:val="00243750"/>
    <w:rsid w:val="0026243E"/>
    <w:rsid w:val="002D5414"/>
    <w:rsid w:val="003642B5"/>
    <w:rsid w:val="003B15F5"/>
    <w:rsid w:val="003C7B38"/>
    <w:rsid w:val="003E0CD0"/>
    <w:rsid w:val="00403544"/>
    <w:rsid w:val="00442D5C"/>
    <w:rsid w:val="004877AA"/>
    <w:rsid w:val="0050655F"/>
    <w:rsid w:val="00541214"/>
    <w:rsid w:val="005F5B8D"/>
    <w:rsid w:val="006132CD"/>
    <w:rsid w:val="00624F92"/>
    <w:rsid w:val="00632158"/>
    <w:rsid w:val="00670F16"/>
    <w:rsid w:val="006F77CF"/>
    <w:rsid w:val="007240CA"/>
    <w:rsid w:val="00730CB0"/>
    <w:rsid w:val="00855D8B"/>
    <w:rsid w:val="00885465"/>
    <w:rsid w:val="008C4748"/>
    <w:rsid w:val="00900A1D"/>
    <w:rsid w:val="0096456D"/>
    <w:rsid w:val="00A121E2"/>
    <w:rsid w:val="00A252F2"/>
    <w:rsid w:val="00AE652E"/>
    <w:rsid w:val="00B47B4E"/>
    <w:rsid w:val="00BD429C"/>
    <w:rsid w:val="00BE740A"/>
    <w:rsid w:val="00C51022"/>
    <w:rsid w:val="00CA297C"/>
    <w:rsid w:val="00CD6976"/>
    <w:rsid w:val="00CE4387"/>
    <w:rsid w:val="00D063AD"/>
    <w:rsid w:val="00D16B65"/>
    <w:rsid w:val="00ED5A5B"/>
    <w:rsid w:val="00F44FEF"/>
    <w:rsid w:val="00F74B85"/>
    <w:rsid w:val="00F837CB"/>
    <w:rsid w:val="00FD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5D1D94"/>
  <w15:chartTrackingRefBased/>
  <w15:docId w15:val="{0B77ED28-B49A-4932-9D45-C2A76A24A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styleId="NoSpacing">
    <w:name w:val="No Spacing"/>
    <w:link w:val="NoSpacingChar"/>
    <w:uiPriority w:val="1"/>
    <w:qFormat/>
    <w:pPr>
      <w:spacing w:before="0" w:after="0"/>
    </w:pPr>
    <w:rPr>
      <w:szCs w:val="4"/>
    </w:rPr>
  </w:style>
  <w:style w:type="character" w:styleId="Strong">
    <w:name w:val="Strong"/>
    <w:basedOn w:val="DefaultParagraphFont"/>
    <w:uiPriority w:val="1"/>
    <w:unhideWhenUsed/>
    <w:qFormat/>
    <w:rPr>
      <w:b/>
      <w:bCs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Pr>
      <w:szCs w:val="4"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3"/>
    <w:unhideWhenUsed/>
    <w:qFormat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3"/>
    <w:rPr>
      <w:kern w:val="20"/>
    </w:rPr>
  </w:style>
  <w:style w:type="paragraph" w:customStyle="1" w:styleId="TableHeading">
    <w:name w:val="Table Heading"/>
    <w:basedOn w:val="Normal"/>
    <w:qFormat/>
    <w:rPr>
      <w:rFonts w:asciiTheme="majorHAnsi" w:hAnsiTheme="majorHAnsi" w:cstheme="majorHAnsi"/>
      <w:caps/>
      <w:color w:val="7E97AD" w:themeColor="accent1"/>
    </w:rPr>
  </w:style>
  <w:style w:type="table" w:customStyle="1" w:styleId="InvoiceTable">
    <w:name w:val="Invoice Table"/>
    <w:basedOn w:val="TableNormal"/>
    <w:uiPriority w:val="99"/>
    <w:rsid w:val="00900A1D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character" w:customStyle="1" w:styleId="Style1Char">
    <w:name w:val="Style1 Char"/>
    <w:basedOn w:val="DefaultParagraphFont"/>
    <w:link w:val="Style1"/>
    <w:locked/>
    <w:rsid w:val="00670F16"/>
    <w:rPr>
      <w:rFonts w:asciiTheme="majorHAnsi" w:eastAsia="Calibri" w:hAnsiTheme="majorHAnsi" w:cs="Times New Roman"/>
      <w:color w:val="0070C0"/>
      <w:szCs w:val="16"/>
      <w:u w:val="single"/>
    </w:rPr>
  </w:style>
  <w:style w:type="paragraph" w:customStyle="1" w:styleId="Style1">
    <w:name w:val="Style1"/>
    <w:basedOn w:val="Normal"/>
    <w:next w:val="Normal"/>
    <w:link w:val="Style1Char"/>
    <w:qFormat/>
    <w:rsid w:val="00670F16"/>
    <w:pPr>
      <w:spacing w:before="0" w:after="120"/>
    </w:pPr>
    <w:rPr>
      <w:rFonts w:asciiTheme="majorHAnsi" w:eastAsia="Calibri" w:hAnsiTheme="majorHAnsi" w:cs="Times New Roman"/>
      <w:color w:val="0070C0"/>
      <w:kern w:val="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bin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nionc\AppData\Roaming\Microsoft\Templates\Invoic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B36FA-1145-404B-97C3-C32EDB7ACCF4}"/>
      </w:docPartPr>
      <w:docPartBody>
        <w:p w:rsidR="00E91F3A" w:rsidRDefault="00750AAC">
          <w:r w:rsidRPr="00A85EB5">
            <w:rPr>
              <w:rStyle w:val="PlaceholderText"/>
            </w:rPr>
            <w:t>Click here to enter text.</w:t>
          </w:r>
        </w:p>
      </w:docPartBody>
    </w:docPart>
    <w:docPart>
      <w:docPartPr>
        <w:name w:val="18E339266B9D43DF87DB6E26E8C42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630E2-057F-4545-BBD0-6F468C2613B7}"/>
      </w:docPartPr>
      <w:docPartBody>
        <w:p w:rsidR="00F55D7C" w:rsidRDefault="00E05299" w:rsidP="00E05299">
          <w:pPr>
            <w:pStyle w:val="18E339266B9D43DF87DB6E26E8C42C0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D68A48354404365B7014FE516EFC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7F8A6-90E0-4F55-80A2-2AB1A8BD6CBE}"/>
      </w:docPartPr>
      <w:docPartBody>
        <w:p w:rsidR="00F55D7C" w:rsidRDefault="00E05299" w:rsidP="00E05299">
          <w:pPr>
            <w:pStyle w:val="1D68A48354404365B7014FE516EFC61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2F277-9F88-431E-BA0A-C73CC042AC6D}"/>
      </w:docPartPr>
      <w:docPartBody>
        <w:p w:rsidR="000E72F5" w:rsidRDefault="00031B03">
          <w:r w:rsidRPr="007E68A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BB8AB52FDA4A3BAC017D87C5F20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25E69-DDB1-416C-BFC7-E29D872B2A29}"/>
      </w:docPartPr>
      <w:docPartBody>
        <w:p w:rsidR="0000362A" w:rsidRDefault="00F24E7C" w:rsidP="00F24E7C">
          <w:pPr>
            <w:pStyle w:val="84BB8AB52FDA4A3BAC017D87C5F2044B"/>
          </w:pPr>
          <w:r w:rsidRPr="00A85EB5">
            <w:rPr>
              <w:rStyle w:val="PlaceholderText"/>
            </w:rPr>
            <w:t>Click here to enter text.</w:t>
          </w:r>
        </w:p>
      </w:docPartBody>
    </w:docPart>
    <w:docPart>
      <w:docPartPr>
        <w:name w:val="7E61416C7C374E5BB16432C9EDF8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88CC8-3912-42F3-AD33-A72D1C9F066E}"/>
      </w:docPartPr>
      <w:docPartBody>
        <w:p w:rsidR="0000362A" w:rsidRDefault="00F24E7C" w:rsidP="00F24E7C">
          <w:pPr>
            <w:pStyle w:val="7E61416C7C374E5BB16432C9EDF80F08"/>
          </w:pPr>
          <w:r w:rsidRPr="00A85EB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A2ABE-B373-4592-AAB0-0F8AC0CFC848}"/>
      </w:docPartPr>
      <w:docPartBody>
        <w:p w:rsidR="001A1720" w:rsidRDefault="009F4833">
          <w:r w:rsidRPr="0006319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AAC"/>
    <w:rsid w:val="0000362A"/>
    <w:rsid w:val="0002515F"/>
    <w:rsid w:val="00031B03"/>
    <w:rsid w:val="000E72F5"/>
    <w:rsid w:val="001A1720"/>
    <w:rsid w:val="00255C7A"/>
    <w:rsid w:val="00351200"/>
    <w:rsid w:val="00351445"/>
    <w:rsid w:val="004C5675"/>
    <w:rsid w:val="004F65FC"/>
    <w:rsid w:val="00522D4D"/>
    <w:rsid w:val="00527908"/>
    <w:rsid w:val="005361FF"/>
    <w:rsid w:val="006A4BBA"/>
    <w:rsid w:val="006F7C5C"/>
    <w:rsid w:val="00706E97"/>
    <w:rsid w:val="00750AAC"/>
    <w:rsid w:val="008165D4"/>
    <w:rsid w:val="0083378C"/>
    <w:rsid w:val="0088376E"/>
    <w:rsid w:val="00890AA8"/>
    <w:rsid w:val="009F4833"/>
    <w:rsid w:val="00D169AD"/>
    <w:rsid w:val="00E05299"/>
    <w:rsid w:val="00E91F3A"/>
    <w:rsid w:val="00EF5BF7"/>
    <w:rsid w:val="00F24E7C"/>
    <w:rsid w:val="00F5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4833"/>
    <w:rPr>
      <w:color w:val="808080"/>
    </w:rPr>
  </w:style>
  <w:style w:type="paragraph" w:customStyle="1" w:styleId="18E339266B9D43DF87DB6E26E8C42C0B">
    <w:name w:val="18E339266B9D43DF87DB6E26E8C42C0B"/>
    <w:rsid w:val="00E05299"/>
    <w:rPr>
      <w:lang w:val="da-DK" w:eastAsia="da-DK"/>
    </w:rPr>
  </w:style>
  <w:style w:type="paragraph" w:customStyle="1" w:styleId="1D68A48354404365B7014FE516EFC61A">
    <w:name w:val="1D68A48354404365B7014FE516EFC61A"/>
    <w:rsid w:val="00E05299"/>
    <w:rPr>
      <w:lang w:val="da-DK" w:eastAsia="da-DK"/>
    </w:rPr>
  </w:style>
  <w:style w:type="paragraph" w:customStyle="1" w:styleId="84BB8AB52FDA4A3BAC017D87C5F2044B">
    <w:name w:val="84BB8AB52FDA4A3BAC017D87C5F2044B"/>
    <w:rsid w:val="00F24E7C"/>
  </w:style>
  <w:style w:type="paragraph" w:customStyle="1" w:styleId="7E61416C7C374E5BB16432C9EDF80F08">
    <w:name w:val="7E61416C7C374E5BB16432C9EDF80F08"/>
    <w:rsid w:val="00F24E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��< ? x m l   v e r s i o n = " 1 . 0 "   e n c o d i n g = " u t f - 1 6 " ? >  
 < N a v W o r d R e p o r t X m l P a r t   x m l n s = " u r n : m i c r o s o f t - d y n a m i c s - n a v / r e p o r t s / L e a s e _ C o n t r a c t _ S a l e s _ I n v o i c e / 8 3 0 0 1 / " >  
     < H e a d e r >  
         < B a n k A c c o u n t N a m e > B a n k A c c o u n t N a m e < / B a n k A c c o u n t N a m e >  
         < B a n k A d d r e s s > B a n k A d d r e s s < / B a n k A d d r e s s >  
         < B a n k A d d r e s s 2 > B a n k A d d r e s s 2 < / B a n k A d d r e s s 2 >  
         < B a n k C i t y > B a n k C i t y < / B a n k C i t y >  
         < B a n k C o d e > B a n k C o d e < / B a n k C o d e >  
         < B a n k C o u n t r y > B a n k C o u n t r y < / B a n k C o u n t r y >  
         < B a n k P o s t C o d e > B a n k P o s t C o d e < / B a n k P o s t C o d e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A d d r e s s f o r m a t > C o m p a n y A d d r e s s f o r m a t < / C o m p a n y A d d r e s s f o r m a t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A c c o u n t P o s t i n g G r o u p > C o m p a n y B a n k A c c o u n t P o s t i n g G r o u p < / C o m p a n y B a n k A c c o u n t P o s t i n g G r o u p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B u i l d i n g N a m e > C o m p a n y B u i l d i n g N a m e < / C o m p a n y B u i l d i n g N a m e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N a m e > C o m p a n y N a m e < / C o m p a n y N a m e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r r e n c y C o d e > C u r r e n c y C o d e < / C u r r e n c y C o d e >  
         < C u r r e n c y S y m b o l > C u r r e n c y S y m b o l < / C u r r e n c y S y m b o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L b l > P a y m e n t T e r m L b l < / P a y m e n t T e r m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R e p o r t L b l > R e p o r t L b l < / R e p o r t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e l l _ t o _ C u s t o m e r _ N a m e > S e l l _ t o _ C u s t o m e r _ N a m e < / S e l l _ t o _ C u s t o m e r _ N a m e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t r i p e _ I n v o i c e _ I D > S t r i p e _ I n v o i c e _ I D < / S t r i p e _ I n v o i c e _ I D >  
         < S t r i p e _ P a y m e n t _ L i n k > S t r i p e _ P a y m e n t _ L i n k < / S t r i p e _ P a y m e n t _ L i n k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B o o k i n g c o n t a c t L b l > B o o k i n g c o n t a c t L b l < / B o o k i n g c o n t a c t L b l >  
             < B o o k i n g R e f L b l > B o o k i n g R e f L b l < / B o o k i n g R e f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F r o m T o L b l > F r o m T o L b l < / F r o m T o L b l >  
             < I n v o i c e _ D e s c r i p t i o n _ L i n e > I n v o i c e _ D e s c r i p t i o n _ L i n e < / I n v o i c e _ D e s c r i p t i o n _ L i n e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I t e m T y p e _ L i n e _ L b l > I t e m T y p e _ L i n e _ L b l < / I t e m T y p e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e a s e _ F r o m _ D a t e > L e a s e _ F r o m _ D a t e < / L e a s e _ F r o m _ D a t e >  
             < L e a s e _ T o _ D a t e > L e a s e _ T o _ D a t e < / L e a s e _ T o _ D a t e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C u s t o m e r N a m e > L i n e C u s t o m e r N a m e < / L i n e C u s t o m e r N a m e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L i n e T y p e > L i n e T y p e < / L i n e T y p e >  
             < N e t L b l > N e t L b l < / N e t L b l >  
             < N o s b i l l i n g d a y s > N o s b i l l i n g d a y s < / N o s b i l l i n g d a y s >  
             < P a i d L b l > P a i d L b l < / P a i d L b l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R a t e > R a t e < / R a t e >  
             < R a t e L b l > R a t e L b l < / R a t e L b l >  
             < S e q u e n c e > S e q u e n c e < / S e q u e n c e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o t a l U n i t P r i c e > T o t a l U n i t P r i c e < / T o t a l U n i t P r i c e >  
             < T o t a l _ S u b _ T o t a l > T o t a l _ S u b _ T o t a l < / T o t a l _ S u b _ T o t a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A m o u n t > V a t A m o u n t < / V a t A m o u n t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L b l > V A T L b l < / V A T L b l >  
             < V A T P c t _ L i n e > V A T P c t _ L i n e < / V A T P c t _ L i n e >  
             < V A T P c t _ L i n e _ L b l > V A T P c t _ L i n e _ L b l < / V A T P c t _ L i n e _ L b l >  
             < Y o u r R e f e r e n c e L b l > Y o u r R e f e r e n c e L b l < / Y o u r R e f e r e n c e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CD1F9BADE10B49AE1BBEBAD28B655E" ma:contentTypeVersion="1" ma:contentTypeDescription="Create a new document." ma:contentTypeScope="" ma:versionID="99328cc54ae2c81d9b2937f384be2a81">
  <xsd:schema xmlns:xsd="http://www.w3.org/2001/XMLSchema" xmlns:xs="http://www.w3.org/2001/XMLSchema" xmlns:p="http://schemas.microsoft.com/office/2006/metadata/properties" xmlns:ns3="826b71e3-c788-4509-b85d-8eaa65e8d378" targetNamespace="http://schemas.microsoft.com/office/2006/metadata/properties" ma:root="true" ma:fieldsID="604f93817fdc1dcfc16b0b1da20e67c1" ns3:_="">
    <xsd:import namespace="826b71e3-c788-4509-b85d-8eaa65e8d378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6b71e3-c788-4509-b85d-8eaa65e8d3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mappings xmlns="http://schemas.microsoft.com/pics">
  <picture/>
</mappings>
</file>

<file path=customXml/itemProps1.xml><?xml version="1.0" encoding="utf-8"?>
<ds:datastoreItem xmlns:ds="http://schemas.openxmlformats.org/officeDocument/2006/customXml" ds:itemID="{1260E2A1-5734-4D7E-ADF2-6A3C900857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647C1A-070B-4998-9BCB-AF1614D99BA6}">
  <ds:schemaRefs>
    <ds:schemaRef ds:uri="urn:microsoft-dynamics-nav/reports/Lease_Contract_Sales_Invoice/83001/"/>
  </ds:schemaRefs>
</ds:datastoreItem>
</file>

<file path=customXml/itemProps3.xml><?xml version="1.0" encoding="utf-8"?>
<ds:datastoreItem xmlns:ds="http://schemas.openxmlformats.org/officeDocument/2006/customXml" ds:itemID="{9181B860-34BF-47FB-BD2A-0F160B15C16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68D22D5-78AD-456A-9AB2-C2C1CD888B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6b71e3-c788-4509-b85d-8eaa65e8d3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(Timeless design)</Template>
  <TotalTime>28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Borring Sørensen</dc:creator>
  <cp:keywords/>
  <cp:lastModifiedBy>Union Chung</cp:lastModifiedBy>
  <cp:revision>4</cp:revision>
  <dcterms:created xsi:type="dcterms:W3CDTF">2022-08-12T08:10:00Z</dcterms:created>
  <dcterms:modified xsi:type="dcterms:W3CDTF">2022-09-29T07:34:00Z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  <property fmtid="{D5CDD505-2E9C-101B-9397-08002B2CF9AE}" pid="3" name="ContentTypeId">
    <vt:lpwstr>0x010100B1CD1F9BADE10B49AE1BBEBAD28B655E</vt:lpwstr>
  </property>
  <property fmtid="{D5CDD505-2E9C-101B-9397-08002B2CF9AE}" pid="4" name="IsMyDocuments">
    <vt:bool>true</vt:bool>
  </property>
</Properties>
</file>